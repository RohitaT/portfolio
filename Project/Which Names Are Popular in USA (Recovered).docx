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383C" w:rsidRDefault="00433BA5" w:rsidP="00433BA5">
      <w:pPr>
        <w:pStyle w:val="Title"/>
      </w:pPr>
      <w:bookmarkStart w:id="0" w:name="_Toc321147149"/>
      <w:bookmarkStart w:id="1" w:name="_Toc318188227"/>
      <w:bookmarkStart w:id="2" w:name="_Toc318188327"/>
      <w:bookmarkStart w:id="3" w:name="_Toc318189312"/>
      <w:bookmarkStart w:id="4" w:name="_Toc321147011"/>
      <w:r w:rsidRPr="008B5277">
        <w:rPr>
          <w:noProof/>
        </w:rPr>
        <w:drawing>
          <wp:inline distT="0" distB="0" distL="0" distR="0" wp14:anchorId="044997BC" wp14:editId="164EAA37">
            <wp:extent cx="4083824" cy="2722728"/>
            <wp:effectExtent l="0" t="0" r="0" b="1905"/>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4087142" cy="2724940"/>
                    </a:xfrm>
                    <a:prstGeom prst="rect">
                      <a:avLst/>
                    </a:prstGeom>
                    <a:noFill/>
                    <a:ln w="254000" cap="rnd">
                      <a:noFill/>
                    </a:ln>
                    <a:effectLst/>
                  </pic:spPr>
                </pic:pic>
              </a:graphicData>
            </a:graphic>
          </wp:inline>
        </w:drawing>
      </w:r>
    </w:p>
    <w:p w:rsidR="00C6554A" w:rsidRPr="008B5277" w:rsidRDefault="00F27DA3" w:rsidP="00433BA5">
      <w:pPr>
        <w:pStyle w:val="Photo"/>
      </w:pPr>
      <w:sdt>
        <w:sdtPr>
          <w:rPr>
            <w:vanish/>
            <w:highlight w:val="yellow"/>
          </w:rPr>
          <w:id w:val="-845784519"/>
          <w:citation/>
        </w:sdtPr>
        <w:sdtContent>
          <w:r w:rsidR="007B13D4">
            <w:fldChar w:fldCharType="begin"/>
          </w:r>
          <w:r w:rsidR="007B13D4">
            <w:rPr>
              <w:noProof/>
            </w:rPr>
            <w:instrText xml:space="preserve"> CITATION Cer16 \l 1033 </w:instrText>
          </w:r>
          <w:r w:rsidR="007B13D4">
            <w:fldChar w:fldCharType="separate"/>
          </w:r>
          <w:r w:rsidR="00B22B4A">
            <w:rPr>
              <w:noProof/>
            </w:rPr>
            <w:t>(Marsh, 2016)</w:t>
          </w:r>
          <w:r w:rsidR="007B13D4">
            <w:fldChar w:fldCharType="end"/>
          </w:r>
        </w:sdtContent>
      </w:sdt>
    </w:p>
    <w:bookmarkEnd w:id="0"/>
    <w:bookmarkEnd w:id="1"/>
    <w:bookmarkEnd w:id="2"/>
    <w:bookmarkEnd w:id="3"/>
    <w:bookmarkEnd w:id="4"/>
    <w:p w:rsidR="00C6554A" w:rsidRDefault="006F3E35" w:rsidP="00433BA5">
      <w:pPr>
        <w:pStyle w:val="Title"/>
      </w:pPr>
      <w:r>
        <w:t xml:space="preserve">Which </w:t>
      </w:r>
      <w:r w:rsidR="00204363">
        <w:t xml:space="preserve">Baby </w:t>
      </w:r>
      <w:r>
        <w:t>Names Are Popular in USA?</w:t>
      </w:r>
    </w:p>
    <w:p w:rsidR="007B13D4" w:rsidRDefault="007B13D4" w:rsidP="00433BA5">
      <w:pPr>
        <w:pStyle w:val="Title"/>
      </w:pPr>
    </w:p>
    <w:p w:rsidR="007B13D4" w:rsidRDefault="007B13D4" w:rsidP="00433BA5">
      <w:pPr>
        <w:pStyle w:val="Title"/>
      </w:pPr>
    </w:p>
    <w:p w:rsidR="00C6554A" w:rsidRPr="00D5413C" w:rsidRDefault="006F3E35" w:rsidP="00433BA5">
      <w:pPr>
        <w:pStyle w:val="Subtitle"/>
      </w:pPr>
      <w:r>
        <w:t>Data Manipulation Final Project</w:t>
      </w:r>
      <w:r w:rsidR="00C7733E">
        <w:t xml:space="preserve"> Report</w:t>
      </w:r>
    </w:p>
    <w:p w:rsidR="00C6554A" w:rsidRDefault="006F3E35" w:rsidP="00433BA5">
      <w:pPr>
        <w:pStyle w:val="ContactInfo"/>
      </w:pPr>
      <w:bookmarkStart w:id="5" w:name="_GoBack"/>
      <w:bookmarkEnd w:id="5"/>
      <w:r>
        <w:t>Rohita Tikoo</w:t>
      </w:r>
      <w:r w:rsidR="00C6554A">
        <w:t xml:space="preserve"> | </w:t>
      </w:r>
      <w:r>
        <w:t>SI601</w:t>
      </w:r>
      <w:r w:rsidR="00C6554A">
        <w:t xml:space="preserve"> |</w:t>
      </w:r>
      <w:r w:rsidR="00C6554A" w:rsidRPr="00D5413C">
        <w:t xml:space="preserve"> </w:t>
      </w:r>
      <w:r>
        <w:t>10-18-2016</w:t>
      </w:r>
      <w:r w:rsidR="00C6554A">
        <w:br w:type="page"/>
      </w:r>
    </w:p>
    <w:p w:rsidR="00C6554A" w:rsidRDefault="00CB6CA1" w:rsidP="00433BA5">
      <w:pPr>
        <w:pStyle w:val="Heading1"/>
        <w:jc w:val="both"/>
      </w:pPr>
      <w:r>
        <w:lastRenderedPageBreak/>
        <w:t>Motivation</w:t>
      </w:r>
    </w:p>
    <w:p w:rsidR="00901329" w:rsidRPr="00927DF7" w:rsidRDefault="00620ABD" w:rsidP="00927DF7">
      <w:pPr>
        <w:shd w:val="clear" w:color="auto" w:fill="FFFFFF"/>
        <w:spacing w:before="180" w:after="180" w:line="240" w:lineRule="auto"/>
        <w:jc w:val="both"/>
        <w:rPr>
          <w:noProof/>
        </w:rPr>
      </w:pPr>
      <w:r w:rsidRPr="00927DF7">
        <w:rPr>
          <w:noProof/>
        </w:rPr>
        <w:t>When people choose a name, they don't realize how much they</w:t>
      </w:r>
      <w:r w:rsidR="00D41ED0" w:rsidRPr="00927DF7">
        <w:rPr>
          <w:noProof/>
        </w:rPr>
        <w:t xml:space="preserve"> are i</w:t>
      </w:r>
      <w:r w:rsidRPr="00927DF7">
        <w:rPr>
          <w:noProof/>
        </w:rPr>
        <w:t>nfluenced by the world around them</w:t>
      </w:r>
      <w:r w:rsidR="00D41ED0" w:rsidRPr="00927DF7">
        <w:rPr>
          <w:noProof/>
        </w:rPr>
        <w:t>.</w:t>
      </w:r>
      <w:r w:rsidRPr="00927DF7">
        <w:rPr>
          <w:noProof/>
        </w:rPr>
        <w:t xml:space="preserve"> </w:t>
      </w:r>
      <w:r w:rsidR="00BB6E6C" w:rsidRPr="00927DF7">
        <w:rPr>
          <w:noProof/>
        </w:rPr>
        <w:t xml:space="preserve">It is </w:t>
      </w:r>
      <w:r w:rsidRPr="00927DF7">
        <w:rPr>
          <w:noProof/>
        </w:rPr>
        <w:t xml:space="preserve">also </w:t>
      </w:r>
      <w:r w:rsidR="00BB6E6C" w:rsidRPr="00927DF7">
        <w:rPr>
          <w:noProof/>
        </w:rPr>
        <w:t>interesting to note how many people i</w:t>
      </w:r>
      <w:r w:rsidR="009D2F88" w:rsidRPr="00927DF7">
        <w:rPr>
          <w:noProof/>
        </w:rPr>
        <w:t xml:space="preserve">n the world have the same name. Sometimes it </w:t>
      </w:r>
      <w:r w:rsidR="00BB6E6C" w:rsidRPr="00927DF7">
        <w:rPr>
          <w:noProof/>
        </w:rPr>
        <w:t xml:space="preserve">seems like a certain name is more common in a certain state or </w:t>
      </w:r>
      <w:r w:rsidR="0031261B" w:rsidRPr="00927DF7">
        <w:rPr>
          <w:noProof/>
        </w:rPr>
        <w:t xml:space="preserve">a </w:t>
      </w:r>
      <w:r w:rsidR="00BB6E6C" w:rsidRPr="00927DF7">
        <w:rPr>
          <w:noProof/>
        </w:rPr>
        <w:t>country.</w:t>
      </w:r>
      <w:r w:rsidR="0031261B" w:rsidRPr="00927DF7">
        <w:rPr>
          <w:noProof/>
        </w:rPr>
        <w:t xml:space="preserve"> </w:t>
      </w:r>
    </w:p>
    <w:p w:rsidR="00901329" w:rsidRPr="00927DF7" w:rsidRDefault="00620ABD" w:rsidP="00927DF7">
      <w:pPr>
        <w:shd w:val="clear" w:color="auto" w:fill="FFFFFF"/>
        <w:spacing w:before="180" w:after="180" w:line="240" w:lineRule="auto"/>
        <w:jc w:val="both"/>
        <w:rPr>
          <w:noProof/>
        </w:rPr>
      </w:pPr>
      <w:r w:rsidRPr="00927DF7">
        <w:rPr>
          <w:noProof/>
        </w:rPr>
        <w:t>My project t</w:t>
      </w:r>
      <w:r w:rsidR="00BB6E6C" w:rsidRPr="00927DF7">
        <w:rPr>
          <w:noProof/>
        </w:rPr>
        <w:t xml:space="preserve">opic is inspired by the above fact and </w:t>
      </w:r>
      <w:r w:rsidRPr="00927DF7">
        <w:rPr>
          <w:noProof/>
        </w:rPr>
        <w:t xml:space="preserve">I </w:t>
      </w:r>
      <w:r w:rsidR="00BB6E6C" w:rsidRPr="00927DF7">
        <w:rPr>
          <w:noProof/>
        </w:rPr>
        <w:t>would a</w:t>
      </w:r>
      <w:r w:rsidR="009D2F88" w:rsidRPr="00927DF7">
        <w:rPr>
          <w:noProof/>
        </w:rPr>
        <w:t xml:space="preserve">nalyze the data sets </w:t>
      </w:r>
      <w:r w:rsidR="0094417C" w:rsidRPr="00927DF7">
        <w:rPr>
          <w:noProof/>
        </w:rPr>
        <w:t>(which c</w:t>
      </w:r>
      <w:r w:rsidR="00C87C30" w:rsidRPr="00927DF7">
        <w:rPr>
          <w:noProof/>
        </w:rPr>
        <w:t>ontain records from the year 1879</w:t>
      </w:r>
      <w:r w:rsidR="0094417C" w:rsidRPr="00927DF7">
        <w:rPr>
          <w:noProof/>
        </w:rPr>
        <w:t xml:space="preserve"> to 2014) </w:t>
      </w:r>
      <w:r w:rsidR="009D2F88" w:rsidRPr="00927DF7">
        <w:rPr>
          <w:noProof/>
        </w:rPr>
        <w:t xml:space="preserve">of US Baby </w:t>
      </w:r>
      <w:r w:rsidR="00BB6E6C" w:rsidRPr="00927DF7">
        <w:rPr>
          <w:noProof/>
        </w:rPr>
        <w:t>names to answer the below question</w:t>
      </w:r>
      <w:r w:rsidR="00767A89" w:rsidRPr="00927DF7">
        <w:rPr>
          <w:noProof/>
        </w:rPr>
        <w:t>s</w:t>
      </w:r>
      <w:r w:rsidR="00BB6E6C" w:rsidRPr="00927DF7">
        <w:rPr>
          <w:noProof/>
        </w:rPr>
        <w:t xml:space="preserve">: </w:t>
      </w:r>
    </w:p>
    <w:p w:rsidR="00901329" w:rsidRPr="00927DF7" w:rsidRDefault="00BB6E6C" w:rsidP="00927DF7">
      <w:pPr>
        <w:pStyle w:val="ListParagraph"/>
        <w:numPr>
          <w:ilvl w:val="0"/>
          <w:numId w:val="24"/>
        </w:numPr>
        <w:shd w:val="clear" w:color="auto" w:fill="FFFFFF"/>
        <w:spacing w:before="180" w:after="180" w:line="240" w:lineRule="auto"/>
        <w:jc w:val="both"/>
        <w:rPr>
          <w:noProof/>
        </w:rPr>
      </w:pPr>
      <w:r w:rsidRPr="00927DF7">
        <w:rPr>
          <w:noProof/>
        </w:rPr>
        <w:t xml:space="preserve">Which is the most popular name at the national level in the recent years (2004 to 2014)? </w:t>
      </w:r>
    </w:p>
    <w:p w:rsidR="00901329" w:rsidRPr="00927DF7" w:rsidRDefault="00BB6E6C" w:rsidP="00927DF7">
      <w:pPr>
        <w:pStyle w:val="ListParagraph"/>
        <w:numPr>
          <w:ilvl w:val="0"/>
          <w:numId w:val="24"/>
        </w:numPr>
        <w:shd w:val="clear" w:color="auto" w:fill="FFFFFF"/>
        <w:spacing w:before="180" w:after="180" w:line="240" w:lineRule="auto"/>
        <w:jc w:val="both"/>
        <w:rPr>
          <w:noProof/>
        </w:rPr>
      </w:pPr>
      <w:r w:rsidRPr="00927DF7">
        <w:rPr>
          <w:noProof/>
        </w:rPr>
        <w:t xml:space="preserve">Which is the most popular name at the Michigan state level in the recent years (2004-2014)? </w:t>
      </w:r>
    </w:p>
    <w:p w:rsidR="00C6554A" w:rsidRPr="00D5413C" w:rsidRDefault="006F3E35" w:rsidP="00433BA5">
      <w:pPr>
        <w:pStyle w:val="Heading1"/>
        <w:jc w:val="both"/>
      </w:pPr>
      <w:r>
        <w:t>Data Sources</w:t>
      </w:r>
    </w:p>
    <w:p w:rsidR="00B22B4A" w:rsidRPr="00927DF7" w:rsidRDefault="00000531" w:rsidP="00433BA5">
      <w:pPr>
        <w:shd w:val="clear" w:color="auto" w:fill="FFFFFF"/>
        <w:spacing w:before="180" w:after="180" w:line="240" w:lineRule="auto"/>
        <w:jc w:val="both"/>
        <w:rPr>
          <w:noProof/>
        </w:rPr>
      </w:pPr>
      <w:r w:rsidRPr="00927DF7">
        <w:rPr>
          <w:noProof/>
        </w:rPr>
        <w:t>The data sources used for this project were taken from the publicly available US Baby Names data sets on the website of data.gov</w:t>
      </w:r>
      <w:sdt>
        <w:sdtPr>
          <w:rPr>
            <w:noProof/>
          </w:rPr>
          <w:id w:val="1713070071"/>
          <w:citation/>
        </w:sdtPr>
        <w:sdtContent>
          <w:r w:rsidRPr="00927DF7">
            <w:rPr>
              <w:noProof/>
            </w:rPr>
            <w:fldChar w:fldCharType="begin"/>
          </w:r>
          <w:r w:rsidRPr="00927DF7">
            <w:rPr>
              <w:noProof/>
            </w:rPr>
            <w:instrText xml:space="preserve"> CITATION Soc16 \l 1033 </w:instrText>
          </w:r>
          <w:r w:rsidRPr="00927DF7">
            <w:rPr>
              <w:noProof/>
            </w:rPr>
            <w:fldChar w:fldCharType="separate"/>
          </w:r>
          <w:r w:rsidR="00B22B4A" w:rsidRPr="00927DF7">
            <w:rPr>
              <w:noProof/>
            </w:rPr>
            <w:t xml:space="preserve"> (Administration, 2016)</w:t>
          </w:r>
          <w:r w:rsidRPr="00927DF7">
            <w:rPr>
              <w:noProof/>
            </w:rPr>
            <w:fldChar w:fldCharType="end"/>
          </w:r>
        </w:sdtContent>
      </w:sdt>
      <w:r w:rsidRPr="00927DF7">
        <w:rPr>
          <w:noProof/>
        </w:rPr>
        <w:t xml:space="preserve"> and Kaggle</w:t>
      </w:r>
      <w:sdt>
        <w:sdtPr>
          <w:rPr>
            <w:noProof/>
          </w:rPr>
          <w:id w:val="-761222085"/>
          <w:citation/>
        </w:sdtPr>
        <w:sdtContent>
          <w:r w:rsidR="00B22B4A" w:rsidRPr="00927DF7">
            <w:rPr>
              <w:noProof/>
            </w:rPr>
            <w:fldChar w:fldCharType="begin"/>
          </w:r>
          <w:r w:rsidR="00B22B4A" w:rsidRPr="00927DF7">
            <w:rPr>
              <w:noProof/>
            </w:rPr>
            <w:instrText xml:space="preserve"> CITATION Kag16 \l 1033 </w:instrText>
          </w:r>
          <w:r w:rsidR="00B22B4A" w:rsidRPr="00927DF7">
            <w:rPr>
              <w:noProof/>
            </w:rPr>
            <w:fldChar w:fldCharType="separate"/>
          </w:r>
          <w:r w:rsidR="00B22B4A" w:rsidRPr="00927DF7">
            <w:rPr>
              <w:noProof/>
            </w:rPr>
            <w:t xml:space="preserve"> (Kaggle, 2016)</w:t>
          </w:r>
          <w:r w:rsidR="00B22B4A" w:rsidRPr="00927DF7">
            <w:rPr>
              <w:noProof/>
            </w:rPr>
            <w:fldChar w:fldCharType="end"/>
          </w:r>
        </w:sdtContent>
      </w:sdt>
      <w:r w:rsidRPr="00927DF7">
        <w:rPr>
          <w:noProof/>
        </w:rPr>
        <w:t>.</w:t>
      </w:r>
      <w:r w:rsidR="00927DF7">
        <w:rPr>
          <w:noProof/>
        </w:rPr>
        <w:t>The URL</w:t>
      </w:r>
      <w:r w:rsidR="00B22B4A" w:rsidRPr="00927DF7">
        <w:rPr>
          <w:noProof/>
        </w:rPr>
        <w:t>s for the</w:t>
      </w:r>
      <w:r w:rsidR="00821A1B" w:rsidRPr="00927DF7">
        <w:rPr>
          <w:noProof/>
        </w:rPr>
        <w:t>se</w:t>
      </w:r>
      <w:r w:rsidR="00B22B4A" w:rsidRPr="00927DF7">
        <w:rPr>
          <w:noProof/>
        </w:rPr>
        <w:t xml:space="preserve"> data sets are mentioned in the references section of this report.</w:t>
      </w:r>
    </w:p>
    <w:p w:rsidR="004E30F4" w:rsidRPr="00927DF7" w:rsidRDefault="00821A1B" w:rsidP="00433BA5">
      <w:pPr>
        <w:shd w:val="clear" w:color="auto" w:fill="FFFFFF"/>
        <w:spacing w:before="180" w:after="180" w:line="240" w:lineRule="auto"/>
        <w:jc w:val="both"/>
        <w:rPr>
          <w:noProof/>
        </w:rPr>
      </w:pPr>
      <w:r w:rsidRPr="00927DF7">
        <w:rPr>
          <w:noProof/>
        </w:rPr>
        <w:t xml:space="preserve">The two data sets used for this project belong to the </w:t>
      </w:r>
      <w:r w:rsidR="004E30F4" w:rsidRPr="00927DF7">
        <w:rPr>
          <w:noProof/>
        </w:rPr>
        <w:t>different formats as mentioned below:</w:t>
      </w:r>
    </w:p>
    <w:p w:rsidR="00821A1B" w:rsidRPr="00927DF7" w:rsidRDefault="004E30F4" w:rsidP="00433BA5">
      <w:pPr>
        <w:pStyle w:val="ListParagraph"/>
        <w:numPr>
          <w:ilvl w:val="0"/>
          <w:numId w:val="22"/>
        </w:numPr>
        <w:shd w:val="clear" w:color="auto" w:fill="FFFFFF"/>
        <w:spacing w:before="180" w:after="180" w:line="240" w:lineRule="auto"/>
        <w:jc w:val="both"/>
        <w:rPr>
          <w:noProof/>
        </w:rPr>
      </w:pPr>
      <w:r w:rsidRPr="00927DF7">
        <w:rPr>
          <w:noProof/>
        </w:rPr>
        <w:t>Sqlite database which contains the tables called NationalNames and StateName</w:t>
      </w:r>
      <w:r w:rsidR="00B2451B" w:rsidRPr="00927DF7">
        <w:rPr>
          <w:noProof/>
        </w:rPr>
        <w:t>s</w:t>
      </w:r>
      <w:r w:rsidRPr="00927DF7">
        <w:rPr>
          <w:noProof/>
        </w:rPr>
        <w:t>.</w:t>
      </w:r>
    </w:p>
    <w:p w:rsidR="00B2451B" w:rsidRPr="00927DF7" w:rsidRDefault="004E30F4" w:rsidP="00433BA5">
      <w:pPr>
        <w:pStyle w:val="ListParagraph"/>
        <w:shd w:val="clear" w:color="auto" w:fill="FFFFFF"/>
        <w:spacing w:before="180" w:after="180" w:line="240" w:lineRule="auto"/>
        <w:jc w:val="both"/>
        <w:rPr>
          <w:noProof/>
        </w:rPr>
      </w:pPr>
      <w:r w:rsidRPr="00927DF7">
        <w:rPr>
          <w:noProof/>
        </w:rPr>
        <w:t xml:space="preserve">This database has the size of </w:t>
      </w:r>
      <w:r w:rsidR="00B2451B" w:rsidRPr="00927DF7">
        <w:rPr>
          <w:noProof/>
        </w:rPr>
        <w:t>130.4MB</w:t>
      </w:r>
      <w:r w:rsidRPr="00927DF7">
        <w:rPr>
          <w:noProof/>
        </w:rPr>
        <w:t xml:space="preserve">. </w:t>
      </w:r>
      <w:r w:rsidR="00C060A7" w:rsidRPr="00927DF7">
        <w:rPr>
          <w:noProof/>
        </w:rPr>
        <w:t>This database contains records for the time period of 1879 to 2014</w:t>
      </w:r>
      <w:r w:rsidR="00DD6273" w:rsidRPr="00927DF7">
        <w:rPr>
          <w:noProof/>
        </w:rPr>
        <w:t>.</w:t>
      </w:r>
    </w:p>
    <w:p w:rsidR="00B2451B" w:rsidRPr="00927DF7" w:rsidRDefault="00B2451B" w:rsidP="00433BA5">
      <w:pPr>
        <w:pStyle w:val="ListParagraph"/>
        <w:shd w:val="clear" w:color="auto" w:fill="FFFFFF"/>
        <w:spacing w:before="180" w:after="180" w:line="240" w:lineRule="auto"/>
        <w:jc w:val="both"/>
        <w:rPr>
          <w:noProof/>
        </w:rPr>
      </w:pPr>
    </w:p>
    <w:p w:rsidR="004E30F4" w:rsidRPr="00927DF7" w:rsidRDefault="00B2451B" w:rsidP="00433BA5">
      <w:pPr>
        <w:pStyle w:val="ListParagraph"/>
        <w:shd w:val="clear" w:color="auto" w:fill="FFFFFF"/>
        <w:spacing w:before="180" w:after="180" w:line="240" w:lineRule="auto"/>
        <w:jc w:val="both"/>
        <w:rPr>
          <w:noProof/>
        </w:rPr>
      </w:pPr>
      <w:r w:rsidRPr="00927DF7">
        <w:rPr>
          <w:noProof/>
        </w:rPr>
        <w:t>The national d</w:t>
      </w:r>
      <w:r w:rsidR="004E30F4" w:rsidRPr="00927DF7">
        <w:rPr>
          <w:noProof/>
        </w:rPr>
        <w:t>ata on the relative frequency of given names in the population of U.S. births where the individu</w:t>
      </w:r>
      <w:r w:rsidR="00C060A7" w:rsidRPr="00927DF7">
        <w:rPr>
          <w:noProof/>
        </w:rPr>
        <w:t>al has a Social Security Number</w:t>
      </w:r>
      <w:r w:rsidR="00CD7DCC" w:rsidRPr="00927DF7">
        <w:rPr>
          <w:noProof/>
        </w:rPr>
        <w:t>.</w:t>
      </w:r>
      <w:r w:rsidR="00A81107" w:rsidRPr="00927DF7">
        <w:rPr>
          <w:noProof/>
        </w:rPr>
        <w:t xml:space="preserve"> </w:t>
      </w:r>
      <w:r w:rsidR="00DD6273" w:rsidRPr="00927DF7">
        <w:rPr>
          <w:noProof/>
        </w:rPr>
        <w:t>Each record has a</w:t>
      </w:r>
      <w:r w:rsidR="004E30F4" w:rsidRPr="00927DF7">
        <w:rPr>
          <w:noProof/>
        </w:rPr>
        <w:t xml:space="preserve"> name </w:t>
      </w:r>
      <w:r w:rsidR="00DD6273" w:rsidRPr="00927DF7">
        <w:rPr>
          <w:noProof/>
        </w:rPr>
        <w:t xml:space="preserve">which </w:t>
      </w:r>
      <w:r w:rsidR="004E30F4" w:rsidRPr="00927DF7">
        <w:rPr>
          <w:noProof/>
        </w:rPr>
        <w:t>is 2 to 15 characters, sex is M (m</w:t>
      </w:r>
      <w:r w:rsidR="00DD6273" w:rsidRPr="00927DF7">
        <w:rPr>
          <w:noProof/>
        </w:rPr>
        <w:t xml:space="preserve">ale) or F (female) and count </w:t>
      </w:r>
      <w:r w:rsidR="004E30F4" w:rsidRPr="00927DF7">
        <w:rPr>
          <w:noProof/>
        </w:rPr>
        <w:t>is the num</w:t>
      </w:r>
      <w:r w:rsidRPr="00927DF7">
        <w:rPr>
          <w:noProof/>
        </w:rPr>
        <w:t>ber of occurrences of the name.</w:t>
      </w:r>
    </w:p>
    <w:p w:rsidR="00D562CB" w:rsidRPr="00927DF7" w:rsidRDefault="00D562CB" w:rsidP="00433BA5">
      <w:pPr>
        <w:shd w:val="clear" w:color="auto" w:fill="FFFFFF"/>
        <w:spacing w:before="90" w:after="90" w:line="240" w:lineRule="auto"/>
        <w:ind w:left="720"/>
        <w:jc w:val="both"/>
        <w:textAlignment w:val="baseline"/>
        <w:rPr>
          <w:noProof/>
        </w:rPr>
      </w:pPr>
      <w:r w:rsidRPr="00927DF7">
        <w:rPr>
          <w:noProof/>
        </w:rPr>
        <w:t>The fields present in the NationalNames table are Id,</w:t>
      </w:r>
      <w:r w:rsidR="00735C27" w:rsidRPr="00927DF7">
        <w:rPr>
          <w:noProof/>
        </w:rPr>
        <w:t xml:space="preserve"> </w:t>
      </w:r>
      <w:r w:rsidRPr="00927DF7">
        <w:rPr>
          <w:noProof/>
        </w:rPr>
        <w:t>Name, Year, Gender and Count.</w:t>
      </w:r>
    </w:p>
    <w:p w:rsidR="000760AF" w:rsidRPr="00927DF7" w:rsidRDefault="00D562CB" w:rsidP="00433BA5">
      <w:pPr>
        <w:pStyle w:val="ListParagraph"/>
        <w:shd w:val="clear" w:color="auto" w:fill="FFFFFF"/>
        <w:spacing w:before="180" w:after="180" w:line="240" w:lineRule="auto"/>
        <w:jc w:val="both"/>
        <w:rPr>
          <w:noProof/>
        </w:rPr>
      </w:pPr>
      <w:r w:rsidRPr="00927DF7">
        <w:rPr>
          <w:noProof/>
        </w:rPr>
        <w:t xml:space="preserve">State-specific data on the relative frequency of given names in the population of U.S. births where the individual has a Social Security Number (Tabulated based on Social Security records as of March 8, 2015). </w:t>
      </w:r>
      <w:r w:rsidR="000760AF" w:rsidRPr="00927DF7">
        <w:rPr>
          <w:noProof/>
        </w:rPr>
        <w:t>Each record has a name which is 2 to 15 characters, sex is M (male) or F (female) and count is the number of occurrences of the name.</w:t>
      </w:r>
    </w:p>
    <w:p w:rsidR="00735C27" w:rsidRPr="00927DF7" w:rsidRDefault="00735C27" w:rsidP="00433BA5">
      <w:pPr>
        <w:pStyle w:val="Default"/>
        <w:ind w:left="720"/>
        <w:jc w:val="both"/>
        <w:rPr>
          <w:rFonts w:asciiTheme="minorHAnsi" w:hAnsiTheme="minorHAnsi" w:cstheme="minorBidi"/>
          <w:noProof/>
          <w:color w:val="595959" w:themeColor="text1" w:themeTint="A6"/>
          <w:sz w:val="22"/>
          <w:szCs w:val="22"/>
        </w:rPr>
      </w:pPr>
      <w:r w:rsidRPr="00927DF7">
        <w:rPr>
          <w:rFonts w:asciiTheme="minorHAnsi" w:hAnsiTheme="minorHAnsi" w:cstheme="minorBidi"/>
          <w:noProof/>
          <w:color w:val="595959" w:themeColor="text1" w:themeTint="A6"/>
          <w:sz w:val="22"/>
          <w:szCs w:val="22"/>
        </w:rPr>
        <w:t>The fields present in StateNames table are Id, Name, Year, Gender, State and Count.</w:t>
      </w:r>
    </w:p>
    <w:p w:rsidR="00735C27" w:rsidRPr="00927DF7" w:rsidRDefault="00735C27" w:rsidP="00433BA5">
      <w:pPr>
        <w:pStyle w:val="Default"/>
        <w:jc w:val="both"/>
        <w:rPr>
          <w:rFonts w:asciiTheme="minorHAnsi" w:hAnsiTheme="minorHAnsi" w:cstheme="minorBidi"/>
          <w:noProof/>
          <w:color w:val="595959" w:themeColor="text1" w:themeTint="A6"/>
          <w:sz w:val="22"/>
          <w:szCs w:val="22"/>
        </w:rPr>
      </w:pPr>
    </w:p>
    <w:p w:rsidR="00735C27" w:rsidRPr="00927DF7" w:rsidRDefault="00735C27" w:rsidP="00433BA5">
      <w:pPr>
        <w:pStyle w:val="Default"/>
        <w:numPr>
          <w:ilvl w:val="0"/>
          <w:numId w:val="22"/>
        </w:numPr>
        <w:jc w:val="both"/>
        <w:rPr>
          <w:rFonts w:asciiTheme="minorHAnsi" w:hAnsiTheme="minorHAnsi" w:cstheme="minorBidi"/>
          <w:noProof/>
          <w:color w:val="595959" w:themeColor="text1" w:themeTint="A6"/>
          <w:sz w:val="22"/>
          <w:szCs w:val="22"/>
        </w:rPr>
      </w:pPr>
      <w:r w:rsidRPr="00927DF7">
        <w:rPr>
          <w:rFonts w:asciiTheme="minorHAnsi" w:hAnsiTheme="minorHAnsi" w:cstheme="minorBidi"/>
          <w:noProof/>
          <w:color w:val="595959" w:themeColor="text1" w:themeTint="A6"/>
          <w:sz w:val="22"/>
          <w:szCs w:val="22"/>
        </w:rPr>
        <w:t>The second data set is the CSV file named “MichiganStateNames_all.csv” which contains the records of baby names in Michigan queried from the StateNames database table. I used a python script to extract the records for the state of Michigan.</w:t>
      </w:r>
    </w:p>
    <w:p w:rsidR="00735C27" w:rsidRPr="00927DF7" w:rsidRDefault="00735C27" w:rsidP="00433BA5">
      <w:pPr>
        <w:pStyle w:val="Default"/>
        <w:ind w:left="720"/>
        <w:jc w:val="both"/>
        <w:rPr>
          <w:rFonts w:asciiTheme="minorHAnsi" w:hAnsiTheme="minorHAnsi" w:cstheme="minorBidi"/>
          <w:noProof/>
          <w:color w:val="595959" w:themeColor="text1" w:themeTint="A6"/>
          <w:sz w:val="22"/>
          <w:szCs w:val="22"/>
        </w:rPr>
      </w:pPr>
      <w:r w:rsidRPr="00927DF7">
        <w:rPr>
          <w:rFonts w:asciiTheme="minorHAnsi" w:hAnsiTheme="minorHAnsi" w:cstheme="minorBidi"/>
          <w:noProof/>
          <w:color w:val="595959" w:themeColor="text1" w:themeTint="A6"/>
          <w:sz w:val="22"/>
          <w:szCs w:val="22"/>
        </w:rPr>
        <w:lastRenderedPageBreak/>
        <w:t xml:space="preserve">This CSV file </w:t>
      </w:r>
      <w:r w:rsidR="00630F06" w:rsidRPr="00927DF7">
        <w:rPr>
          <w:rFonts w:asciiTheme="minorHAnsi" w:hAnsiTheme="minorHAnsi" w:cstheme="minorBidi"/>
          <w:noProof/>
          <w:color w:val="595959" w:themeColor="text1" w:themeTint="A6"/>
          <w:sz w:val="22"/>
          <w:szCs w:val="22"/>
        </w:rPr>
        <w:t xml:space="preserve">has a size of 4779 KB </w:t>
      </w:r>
      <w:r w:rsidR="0022122D" w:rsidRPr="00927DF7">
        <w:rPr>
          <w:rFonts w:asciiTheme="minorHAnsi" w:hAnsiTheme="minorHAnsi" w:cstheme="minorBidi"/>
          <w:noProof/>
          <w:color w:val="595959" w:themeColor="text1" w:themeTint="A6"/>
          <w:sz w:val="22"/>
          <w:szCs w:val="22"/>
        </w:rPr>
        <w:t xml:space="preserve">and </w:t>
      </w:r>
      <w:r w:rsidRPr="00927DF7">
        <w:rPr>
          <w:rFonts w:asciiTheme="minorHAnsi" w:hAnsiTheme="minorHAnsi" w:cstheme="minorBidi"/>
          <w:noProof/>
          <w:color w:val="595959" w:themeColor="text1" w:themeTint="A6"/>
          <w:sz w:val="22"/>
          <w:szCs w:val="22"/>
        </w:rPr>
        <w:t>contains records for the time period of 1879 to 2014.</w:t>
      </w:r>
    </w:p>
    <w:p w:rsidR="00E43F6D" w:rsidRPr="00927DF7" w:rsidRDefault="00E43F6D" w:rsidP="00433BA5">
      <w:pPr>
        <w:pStyle w:val="Default"/>
        <w:ind w:left="720"/>
        <w:jc w:val="both"/>
        <w:rPr>
          <w:rFonts w:asciiTheme="minorHAnsi" w:hAnsiTheme="minorHAnsi" w:cstheme="minorBidi"/>
          <w:noProof/>
          <w:color w:val="595959" w:themeColor="text1" w:themeTint="A6"/>
          <w:sz w:val="22"/>
          <w:szCs w:val="22"/>
        </w:rPr>
      </w:pPr>
      <w:r w:rsidRPr="00927DF7">
        <w:rPr>
          <w:rFonts w:asciiTheme="minorHAnsi" w:hAnsiTheme="minorHAnsi" w:cstheme="minorBidi"/>
          <w:noProof/>
          <w:color w:val="595959" w:themeColor="text1" w:themeTint="A6"/>
          <w:sz w:val="22"/>
          <w:szCs w:val="22"/>
        </w:rPr>
        <w:t>The fields present in “MichiganStateNames_all.csv” are Id, Name, Year, Gender, State and Count.</w:t>
      </w:r>
    </w:p>
    <w:p w:rsidR="00927DF7" w:rsidRPr="00927DF7" w:rsidRDefault="004A1F58" w:rsidP="00927DF7">
      <w:pPr>
        <w:pStyle w:val="Heading1"/>
        <w:jc w:val="both"/>
      </w:pPr>
      <w:r>
        <w:t xml:space="preserve">Data Manipulation </w:t>
      </w:r>
      <w:r w:rsidR="006F3E35">
        <w:t>Methods</w:t>
      </w:r>
    </w:p>
    <w:p w:rsidR="004A1F58" w:rsidRDefault="001E082C" w:rsidP="00927DF7">
      <w:pPr>
        <w:jc w:val="both"/>
        <w:rPr>
          <w:noProof/>
        </w:rPr>
      </w:pPr>
      <w:r w:rsidRPr="00927DF7">
        <w:rPr>
          <w:noProof/>
        </w:rPr>
        <w:t>The data sets downloaded from the sources were already clean and did not contain any missing rows.</w:t>
      </w:r>
      <w:r w:rsidR="00EA59AE" w:rsidRPr="00927DF7">
        <w:rPr>
          <w:noProof/>
        </w:rPr>
        <w:t xml:space="preserve"> I decided to look at records from the date range of 2004 to 2014.</w:t>
      </w:r>
      <w:r w:rsidRPr="00927DF7">
        <w:rPr>
          <w:noProof/>
        </w:rPr>
        <w:t xml:space="preserve"> </w:t>
      </w:r>
      <w:r w:rsidR="008B6FD5" w:rsidRPr="008B6FD5">
        <w:rPr>
          <w:noProof/>
        </w:rPr>
        <w:t>The process of combining these two</w:t>
      </w:r>
      <w:r w:rsidR="008B6FD5">
        <w:rPr>
          <w:noProof/>
        </w:rPr>
        <w:t xml:space="preserve"> data</w:t>
      </w:r>
      <w:r w:rsidR="008B6FD5" w:rsidRPr="008B6FD5">
        <w:rPr>
          <w:noProof/>
        </w:rPr>
        <w:t xml:space="preserve"> sources was relatively straightforward</w:t>
      </w:r>
      <w:r w:rsidR="008B6FD5">
        <w:rPr>
          <w:noProof/>
        </w:rPr>
        <w:t xml:space="preserve">. </w:t>
      </w:r>
      <w:r w:rsidR="00B96F32">
        <w:rPr>
          <w:noProof/>
        </w:rPr>
        <w:t xml:space="preserve">In the first part of the code I wrote a SQL query </w:t>
      </w:r>
      <w:r w:rsidR="00F55548">
        <w:rPr>
          <w:noProof/>
        </w:rPr>
        <w:t>(used sqlite3 package)</w:t>
      </w:r>
      <w:r w:rsidR="006656EA">
        <w:rPr>
          <w:noProof/>
        </w:rPr>
        <w:t xml:space="preserve"> </w:t>
      </w:r>
      <w:r w:rsidR="00B96F32">
        <w:rPr>
          <w:noProof/>
        </w:rPr>
        <w:t xml:space="preserve">to fetch all the </w:t>
      </w:r>
      <w:r w:rsidR="00687576">
        <w:rPr>
          <w:noProof/>
        </w:rPr>
        <w:t xml:space="preserve">baby girl </w:t>
      </w:r>
      <w:r w:rsidR="00B96F32">
        <w:rPr>
          <w:noProof/>
        </w:rPr>
        <w:t>records from NationalNames table where the year would be greater than 2003</w:t>
      </w:r>
      <w:r w:rsidR="00687576">
        <w:rPr>
          <w:noProof/>
        </w:rPr>
        <w:t xml:space="preserve"> and ordered by descending value </w:t>
      </w:r>
      <w:r w:rsidR="002D24CA">
        <w:rPr>
          <w:noProof/>
        </w:rPr>
        <w:t>of ‘</w:t>
      </w:r>
      <w:r w:rsidR="00687576">
        <w:rPr>
          <w:noProof/>
        </w:rPr>
        <w:t>Count’</w:t>
      </w:r>
      <w:r w:rsidR="00B96F32">
        <w:rPr>
          <w:noProof/>
        </w:rPr>
        <w:t xml:space="preserve">. In this way I got all the records from date range of 2004 to 2014 </w:t>
      </w:r>
      <w:r w:rsidR="00687576">
        <w:rPr>
          <w:noProof/>
        </w:rPr>
        <w:t>for girls at the national level.</w:t>
      </w:r>
      <w:r w:rsidR="00DB6BB8">
        <w:rPr>
          <w:noProof/>
        </w:rPr>
        <w:t xml:space="preserve"> </w:t>
      </w:r>
      <w:r w:rsidR="00687576">
        <w:rPr>
          <w:noProof/>
        </w:rPr>
        <w:t xml:space="preserve">The first value in the result returned by the above SQL query would have the name of </w:t>
      </w:r>
      <w:r w:rsidR="000370A7">
        <w:rPr>
          <w:noProof/>
        </w:rPr>
        <w:t>the most popular baby girl name</w:t>
      </w:r>
      <w:r w:rsidR="00DB2A92">
        <w:rPr>
          <w:noProof/>
        </w:rPr>
        <w:t>.</w:t>
      </w:r>
      <w:r w:rsidR="001F47A0">
        <w:rPr>
          <w:noProof/>
        </w:rPr>
        <w:t xml:space="preserve"> Using the pandas package I wrote the</w:t>
      </w:r>
      <w:r w:rsidR="00C0354E">
        <w:rPr>
          <w:noProof/>
        </w:rPr>
        <w:t xml:space="preserve"> SQL</w:t>
      </w:r>
      <w:r w:rsidR="001F47A0">
        <w:rPr>
          <w:noProof/>
        </w:rPr>
        <w:t xml:space="preserve"> query</w:t>
      </w:r>
      <w:r w:rsidR="00C0354E">
        <w:rPr>
          <w:noProof/>
        </w:rPr>
        <w:t xml:space="preserve"> to fetch all the records for most popular baby girl. This</w:t>
      </w:r>
      <w:r w:rsidR="001F47A0">
        <w:rPr>
          <w:noProof/>
        </w:rPr>
        <w:t xml:space="preserve"> result</w:t>
      </w:r>
      <w:r w:rsidR="00C0354E">
        <w:rPr>
          <w:noProof/>
        </w:rPr>
        <w:t xml:space="preserve"> was written </w:t>
      </w:r>
      <w:r w:rsidR="001F47A0">
        <w:rPr>
          <w:noProof/>
        </w:rPr>
        <w:t>to the file named “NationalNames_popular.csv”</w:t>
      </w:r>
      <w:r w:rsidR="00D03037">
        <w:rPr>
          <w:noProof/>
        </w:rPr>
        <w:t>.</w:t>
      </w:r>
    </w:p>
    <w:p w:rsidR="008212B8" w:rsidRDefault="002D24CA" w:rsidP="00433BA5">
      <w:pPr>
        <w:jc w:val="both"/>
        <w:rPr>
          <w:noProof/>
        </w:rPr>
      </w:pPr>
      <w:r>
        <w:rPr>
          <w:noProof/>
        </w:rPr>
        <w:t>Similarly,</w:t>
      </w:r>
      <w:r w:rsidR="00D03037">
        <w:rPr>
          <w:noProof/>
        </w:rPr>
        <w:t xml:space="preserve"> I queried the records to fetch all baby boy names from the NationalNames table where the year would be greater than 2003 and ordered by descending value of ‘Count’</w:t>
      </w:r>
      <w:r w:rsidR="001722EE">
        <w:rPr>
          <w:noProof/>
        </w:rPr>
        <w:t>. The first value in the result would give me the name of the most popular baby boy name from 2004 to 2014 at the national level.</w:t>
      </w:r>
      <w:r w:rsidR="001722EE" w:rsidRPr="001722EE">
        <w:rPr>
          <w:noProof/>
        </w:rPr>
        <w:t xml:space="preserve"> </w:t>
      </w:r>
      <w:r w:rsidR="008212B8">
        <w:rPr>
          <w:noProof/>
        </w:rPr>
        <w:t>Using the pandas package I wrote the SQL query to fetch all the records for most popular baby boy. This result was written to the file named “NationalNames_popular.csv”.</w:t>
      </w:r>
    </w:p>
    <w:p w:rsidR="00B757C8" w:rsidRPr="00C264CD" w:rsidRDefault="0096386F" w:rsidP="00433BA5">
      <w:pPr>
        <w:jc w:val="both"/>
        <w:rPr>
          <w:noProof/>
        </w:rPr>
      </w:pPr>
      <w:r>
        <w:rPr>
          <w:noProof/>
        </w:rPr>
        <w:t>For the second part of the code, I use</w:t>
      </w:r>
      <w:r w:rsidR="00F55548">
        <w:rPr>
          <w:noProof/>
        </w:rPr>
        <w:t>d</w:t>
      </w:r>
      <w:r>
        <w:rPr>
          <w:noProof/>
        </w:rPr>
        <w:t xml:space="preserve"> the python CSV package to read </w:t>
      </w:r>
      <w:r w:rsidR="00F55548">
        <w:rPr>
          <w:noProof/>
        </w:rPr>
        <w:t xml:space="preserve">all the records present in </w:t>
      </w:r>
      <w:r>
        <w:rPr>
          <w:noProof/>
        </w:rPr>
        <w:t>the data set “</w:t>
      </w:r>
      <w:r w:rsidRPr="00C264CD">
        <w:rPr>
          <w:noProof/>
        </w:rPr>
        <w:t>MichiganStateNames_all.csv”</w:t>
      </w:r>
      <w:r w:rsidR="00F55548" w:rsidRPr="00C264CD">
        <w:rPr>
          <w:noProof/>
        </w:rPr>
        <w:t>.</w:t>
      </w:r>
      <w:r w:rsidR="00FF028A" w:rsidRPr="00C264CD">
        <w:rPr>
          <w:noProof/>
        </w:rPr>
        <w:t xml:space="preserve"> </w:t>
      </w:r>
      <w:r w:rsidR="007F3648" w:rsidRPr="00C264CD">
        <w:rPr>
          <w:noProof/>
        </w:rPr>
        <w:t>Next, I s</w:t>
      </w:r>
      <w:r w:rsidR="00FF028A" w:rsidRPr="00C264CD">
        <w:rPr>
          <w:noProof/>
        </w:rPr>
        <w:t>tore</w:t>
      </w:r>
      <w:r w:rsidR="00B15B37" w:rsidRPr="00C264CD">
        <w:rPr>
          <w:noProof/>
        </w:rPr>
        <w:t>d these records</w:t>
      </w:r>
      <w:r w:rsidR="00FF028A" w:rsidRPr="00C264CD">
        <w:rPr>
          <w:noProof/>
        </w:rPr>
        <w:t xml:space="preserve"> in a list</w:t>
      </w:r>
      <w:r w:rsidRPr="00C264CD">
        <w:rPr>
          <w:noProof/>
        </w:rPr>
        <w:t xml:space="preserve"> </w:t>
      </w:r>
      <w:r w:rsidR="00FF028A" w:rsidRPr="00C264CD">
        <w:rPr>
          <w:noProof/>
        </w:rPr>
        <w:t>of tuples</w:t>
      </w:r>
      <w:r w:rsidR="00272CD2" w:rsidRPr="00C264CD">
        <w:rPr>
          <w:noProof/>
        </w:rPr>
        <w:t xml:space="preserve"> called ‘data’</w:t>
      </w:r>
      <w:r w:rsidR="00FF028A" w:rsidRPr="00C264CD">
        <w:rPr>
          <w:noProof/>
        </w:rPr>
        <w:t xml:space="preserve"> that contain</w:t>
      </w:r>
      <w:r w:rsidR="00272CD2" w:rsidRPr="00C264CD">
        <w:rPr>
          <w:noProof/>
        </w:rPr>
        <w:t>s</w:t>
      </w:r>
      <w:r w:rsidR="00FF028A" w:rsidRPr="00C264CD">
        <w:rPr>
          <w:noProof/>
        </w:rPr>
        <w:t xml:space="preserve"> the count, name, gender and year.</w:t>
      </w:r>
      <w:r w:rsidR="00B15B37" w:rsidRPr="00C264CD">
        <w:rPr>
          <w:noProof/>
        </w:rPr>
        <w:t xml:space="preserve"> </w:t>
      </w:r>
      <w:r w:rsidR="00272CD2" w:rsidRPr="00C264CD">
        <w:rPr>
          <w:noProof/>
        </w:rPr>
        <w:t>Then ‘data’</w:t>
      </w:r>
      <w:r w:rsidR="00B15B37" w:rsidRPr="00C264CD">
        <w:rPr>
          <w:noProof/>
        </w:rPr>
        <w:t xml:space="preserve"> was sorted as per the value of count. </w:t>
      </w:r>
      <w:r w:rsidR="00272CD2" w:rsidRPr="00C264CD">
        <w:rPr>
          <w:noProof/>
        </w:rPr>
        <w:t xml:space="preserve">Records that had year greater than 2003 </w:t>
      </w:r>
      <w:r w:rsidR="00942180" w:rsidRPr="00C264CD">
        <w:rPr>
          <w:noProof/>
        </w:rPr>
        <w:t>and gender as male were stored in a list called ‘newdata_male’</w:t>
      </w:r>
      <w:r w:rsidR="00B15B37" w:rsidRPr="00C264CD">
        <w:rPr>
          <w:noProof/>
        </w:rPr>
        <w:t xml:space="preserve"> </w:t>
      </w:r>
      <w:r w:rsidR="00942180" w:rsidRPr="00C264CD">
        <w:rPr>
          <w:noProof/>
        </w:rPr>
        <w:t>and similarly when gender was female the records were stored in a list called ‘newdata_female’. From the above two lists we get the names of the most popular boy and girl at the Michigan state level.</w:t>
      </w:r>
    </w:p>
    <w:p w:rsidR="000653CE" w:rsidRPr="00C264CD" w:rsidRDefault="000653CE" w:rsidP="00433BA5">
      <w:pPr>
        <w:jc w:val="both"/>
        <w:rPr>
          <w:noProof/>
        </w:rPr>
      </w:pPr>
      <w:r w:rsidRPr="00C264CD">
        <w:rPr>
          <w:noProof/>
        </w:rPr>
        <w:t xml:space="preserve">For the third part of the code, we fetch the records for the most popular boy and girl names at the Michigan state level and store them in two different lists called </w:t>
      </w:r>
      <w:r w:rsidR="009C560B" w:rsidRPr="00C264CD">
        <w:rPr>
          <w:noProof/>
        </w:rPr>
        <w:t>pop_male_mi and pop_female_mi.</w:t>
      </w:r>
      <w:r w:rsidR="002E2403" w:rsidRPr="00C264CD">
        <w:rPr>
          <w:noProof/>
        </w:rPr>
        <w:t xml:space="preserve"> Using the python CSV package the lists pop_male_mi and pop_female_mi are written to a csv file called “test.csv”.</w:t>
      </w:r>
    </w:p>
    <w:p w:rsidR="002E2403" w:rsidRPr="00C264CD" w:rsidRDefault="002E2403" w:rsidP="00433BA5">
      <w:pPr>
        <w:jc w:val="both"/>
        <w:rPr>
          <w:noProof/>
        </w:rPr>
      </w:pPr>
      <w:r w:rsidRPr="00C264CD">
        <w:rPr>
          <w:noProof/>
        </w:rPr>
        <w:t>For the last part of the code the two data files “NationalNames.csv” and “test.csv” are merged into one file named “Nat_state_popularnames.csv”. This merged csv file is further used to plot a pivot chart for analysis of the national level and Michigan state level baby names.</w:t>
      </w:r>
    </w:p>
    <w:p w:rsidR="007F1294" w:rsidRDefault="007F1294" w:rsidP="00433BA5">
      <w:pPr>
        <w:jc w:val="both"/>
        <w:rPr>
          <w:rFonts w:ascii="Helvetica" w:eastAsia="Times New Roman" w:hAnsi="Helvetica" w:cs="Helvetica"/>
          <w:color w:val="2D3B45"/>
          <w:sz w:val="21"/>
          <w:szCs w:val="21"/>
        </w:rPr>
      </w:pPr>
    </w:p>
    <w:p w:rsidR="008A207A" w:rsidRPr="00742D32" w:rsidRDefault="008A207A" w:rsidP="00433BA5">
      <w:pPr>
        <w:jc w:val="both"/>
        <w:rPr>
          <w:noProof/>
        </w:rPr>
      </w:pPr>
      <w:r w:rsidRPr="00742D32">
        <w:rPr>
          <w:noProof/>
        </w:rPr>
        <w:lastRenderedPageBreak/>
        <w:t xml:space="preserve">The size of the NationalNames data set was huge and considering all records from the date range from 1879 to 2014 increased the execution of my program time to up </w:t>
      </w:r>
      <w:r w:rsidR="00113212" w:rsidRPr="00742D32">
        <w:rPr>
          <w:noProof/>
        </w:rPr>
        <w:t>to ten minutes</w:t>
      </w:r>
      <w:r w:rsidRPr="00742D32">
        <w:rPr>
          <w:noProof/>
        </w:rPr>
        <w:t>.</w:t>
      </w:r>
      <w:r w:rsidR="00894FC3" w:rsidRPr="00742D32">
        <w:rPr>
          <w:noProof/>
        </w:rPr>
        <w:t xml:space="preserve"> </w:t>
      </w:r>
      <w:r w:rsidRPr="00742D32">
        <w:rPr>
          <w:noProof/>
        </w:rPr>
        <w:t>To decrease the execution time</w:t>
      </w:r>
      <w:r w:rsidR="006F41C3" w:rsidRPr="00742D32">
        <w:rPr>
          <w:noProof/>
        </w:rPr>
        <w:t>.</w:t>
      </w:r>
      <w:r w:rsidRPr="00742D32">
        <w:rPr>
          <w:noProof/>
        </w:rPr>
        <w:t xml:space="preserve"> I decided to consider the records belonging to the date range of 2004 to 2014 only and this was also the time range that would reflect the most recent trend in names.</w:t>
      </w:r>
      <w:r w:rsidR="006F41C3" w:rsidRPr="00742D32">
        <w:rPr>
          <w:noProof/>
        </w:rPr>
        <w:t xml:space="preserve"> Another challenge faced was while merging the selected records of most popular names at state level with national level</w:t>
      </w:r>
      <w:r w:rsidR="007868D3" w:rsidRPr="00742D32">
        <w:rPr>
          <w:noProof/>
        </w:rPr>
        <w:t>, for this I ended up merging the two resulting csv files using the concat function of pandas package in python.</w:t>
      </w:r>
    </w:p>
    <w:p w:rsidR="006F3E35" w:rsidRDefault="006F3E35" w:rsidP="00433BA5">
      <w:pPr>
        <w:pStyle w:val="Heading1"/>
        <w:jc w:val="both"/>
      </w:pPr>
      <w:r>
        <w:t>Analysis and Visualization</w:t>
      </w:r>
    </w:p>
    <w:p w:rsidR="00742D32" w:rsidRPr="00BC36B4" w:rsidRDefault="00742D32" w:rsidP="00433BA5">
      <w:pPr>
        <w:jc w:val="both"/>
      </w:pPr>
      <w:r w:rsidRPr="00BC36B4">
        <w:t xml:space="preserve">To answer the question of “Which is the most popular name at the national level in the recent years (2004 to 2014)?”  I sorted the list </w:t>
      </w:r>
      <w:r w:rsidR="004563FB" w:rsidRPr="00BC36B4">
        <w:t>of records in a descending order of count in the NationalNames table for boys and girls respectively. The resulting records gave me the answer to this question: the most popular name at the National level for the time range of 2004 to 2014 was “Jacob” for boys and “Emily” for girls.</w:t>
      </w:r>
    </w:p>
    <w:p w:rsidR="006579AA" w:rsidRPr="00BC36B4" w:rsidRDefault="006579AA" w:rsidP="00433BA5">
      <w:pPr>
        <w:jc w:val="both"/>
      </w:pPr>
      <w:r w:rsidRPr="00BC36B4">
        <w:t xml:space="preserve">Similarly, to answer the second question “Which is the most popular name at the Michigan state level in the recent years (2004-2014)?” I read the csv file </w:t>
      </w:r>
      <w:r>
        <w:t>“</w:t>
      </w:r>
      <w:r w:rsidRPr="00BC36B4">
        <w:t xml:space="preserve">MichiganStateNames_all.csv” </w:t>
      </w:r>
      <w:r w:rsidR="000236C4" w:rsidRPr="00BC36B4">
        <w:t xml:space="preserve">and </w:t>
      </w:r>
      <w:r w:rsidRPr="00BC36B4">
        <w:t>fetch the records for the most popular boy and girl names at the Michigan state level and store them in two different lists called pop_male_mi and pop_female_mi</w:t>
      </w:r>
      <w:r w:rsidR="00643B38" w:rsidRPr="00BC36B4">
        <w:t>. The resulting records gave me the answer: the most popular baby names at the Michigan state level for the time range of 2004 to 2014 was “Jacob” for boys and “Emma” for girls.</w:t>
      </w:r>
    </w:p>
    <w:p w:rsidR="00643B38" w:rsidRPr="00BC36B4" w:rsidRDefault="00643B38" w:rsidP="00433BA5">
      <w:pPr>
        <w:jc w:val="both"/>
      </w:pPr>
      <w:r w:rsidRPr="00BC36B4">
        <w:t>The most interesting insight that I got from this analysis was that for the time range of 2004 to 2014 the most popular baby boy name at the national level (all over USA) was same as the most popular baby boy name at the Michigan state level i.e. the name “Jacob”.</w:t>
      </w:r>
    </w:p>
    <w:p w:rsidR="00927DF7" w:rsidRDefault="00643B38" w:rsidP="00433BA5">
      <w:pPr>
        <w:jc w:val="both"/>
      </w:pPr>
      <w:r w:rsidRPr="00BC36B4">
        <w:t xml:space="preserve">After merging the resulting data records from the two data sources I stored it in a csv and </w:t>
      </w:r>
      <w:r w:rsidR="00C264CD">
        <w:t xml:space="preserve">further modified it a bit manually to add the level (stored in a new csv called Merged_Pop_name_national_state.csv) </w:t>
      </w:r>
      <w:r w:rsidRPr="00BC36B4">
        <w:t>then plotted a pivot chart which would show the sum of count by gender and level (state or national) from the year 2004 to 2014.</w:t>
      </w:r>
      <w:r w:rsidR="00092E50" w:rsidRPr="00BC36B4">
        <w:t xml:space="preserve"> </w:t>
      </w:r>
    </w:p>
    <w:p w:rsidR="00C264CD" w:rsidRDefault="00F04675" w:rsidP="00433BA5">
      <w:pPr>
        <w:jc w:val="both"/>
        <w:rPr>
          <w:rFonts w:ascii="Helvetica" w:eastAsia="Times New Roman" w:hAnsi="Helvetica" w:cs="Helvetica"/>
          <w:color w:val="2D3B45"/>
          <w:sz w:val="21"/>
          <w:szCs w:val="21"/>
        </w:rPr>
      </w:pPr>
      <w:r w:rsidRPr="00BC36B4">
        <w:t>A PivotTable report is an interactive way to quickly summarize large amounts of data</w:t>
      </w:r>
      <w:r w:rsidRPr="00BC36B4">
        <w:t xml:space="preserve">. </w:t>
      </w:r>
      <w:r w:rsidR="00092E50" w:rsidRPr="00BC36B4">
        <w:t>The PivotChart report helps to visualize that summary data in a PivotTable report, and to easily see comparisons, patterns, and trends.</w:t>
      </w:r>
    </w:p>
    <w:p w:rsidR="00A87627" w:rsidRDefault="00D15DDF" w:rsidP="00433BA5">
      <w:pPr>
        <w:jc w:val="both"/>
      </w:pPr>
      <w:r>
        <w:t xml:space="preserve">Set the filters of the PivotTable to National level, it shows us the trend of the </w:t>
      </w:r>
      <w:r w:rsidR="00BC36B4">
        <w:t xml:space="preserve">sum of </w:t>
      </w:r>
      <w:r>
        <w:t>count for the most popular</w:t>
      </w:r>
      <w:r w:rsidR="004318D1">
        <w:t xml:space="preserve"> baby boy and girl names in USA (Figure 1).</w:t>
      </w:r>
    </w:p>
    <w:p w:rsidR="004318D1" w:rsidRDefault="00D73392" w:rsidP="004318D1">
      <w:pPr>
        <w:keepNext/>
        <w:jc w:val="both"/>
      </w:pPr>
      <w:r>
        <w:rPr>
          <w:noProof/>
        </w:rPr>
        <w:lastRenderedPageBreak/>
        <w:drawing>
          <wp:inline distT="0" distB="0" distL="0" distR="0" wp14:anchorId="65D9BC75" wp14:editId="6D1FB71B">
            <wp:extent cx="5486400" cy="24892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ationalevPivot.png"/>
                    <pic:cNvPicPr/>
                  </pic:nvPicPr>
                  <pic:blipFill>
                    <a:blip r:embed="rId9">
                      <a:extLst>
                        <a:ext uri="{28A0092B-C50C-407E-A947-70E740481C1C}">
                          <a14:useLocalDpi xmlns:a14="http://schemas.microsoft.com/office/drawing/2010/main" val="0"/>
                        </a:ext>
                      </a:extLst>
                    </a:blip>
                    <a:stretch>
                      <a:fillRect/>
                    </a:stretch>
                  </pic:blipFill>
                  <pic:spPr>
                    <a:xfrm>
                      <a:off x="0" y="0"/>
                      <a:ext cx="5486400" cy="2489200"/>
                    </a:xfrm>
                    <a:prstGeom prst="rect">
                      <a:avLst/>
                    </a:prstGeom>
                  </pic:spPr>
                </pic:pic>
              </a:graphicData>
            </a:graphic>
          </wp:inline>
        </w:drawing>
      </w:r>
    </w:p>
    <w:p w:rsidR="008A4B80" w:rsidRDefault="004318D1" w:rsidP="004318D1">
      <w:pPr>
        <w:pStyle w:val="Caption"/>
        <w:jc w:val="both"/>
        <w:rPr>
          <w:noProof/>
        </w:rPr>
      </w:pPr>
      <w:r>
        <w:t xml:space="preserve">Figure </w:t>
      </w:r>
      <w:r>
        <w:fldChar w:fldCharType="begin"/>
      </w:r>
      <w:r>
        <w:instrText xml:space="preserve"> SEQ Figure \* ARABIC </w:instrText>
      </w:r>
      <w:r>
        <w:fldChar w:fldCharType="separate"/>
      </w:r>
      <w:r w:rsidR="00D04B9A">
        <w:rPr>
          <w:noProof/>
        </w:rPr>
        <w:t>1</w:t>
      </w:r>
      <w:r>
        <w:fldChar w:fldCharType="end"/>
      </w:r>
    </w:p>
    <w:p w:rsidR="008A4B80" w:rsidRDefault="008A4B80" w:rsidP="00433BA5">
      <w:pPr>
        <w:jc w:val="both"/>
        <w:rPr>
          <w:noProof/>
        </w:rPr>
      </w:pPr>
    </w:p>
    <w:p w:rsidR="00BC36B4" w:rsidRDefault="00BC36B4" w:rsidP="00433BA5">
      <w:pPr>
        <w:jc w:val="both"/>
      </w:pPr>
      <w:r>
        <w:t>Set the filte</w:t>
      </w:r>
      <w:r>
        <w:t>rs of the PivotTable to Michigan State</w:t>
      </w:r>
      <w:r>
        <w:t xml:space="preserve"> level, it shows us the trend of the </w:t>
      </w:r>
      <w:r>
        <w:t xml:space="preserve">sum of </w:t>
      </w:r>
      <w:r>
        <w:t>count for the most popul</w:t>
      </w:r>
      <w:r>
        <w:t>ar baby boy and girl names in Michigan</w:t>
      </w:r>
      <w:r w:rsidR="004318D1">
        <w:t xml:space="preserve"> (Figure 2)</w:t>
      </w:r>
      <w:r>
        <w:t>.</w:t>
      </w:r>
    </w:p>
    <w:p w:rsidR="00BC36B4" w:rsidRDefault="00BC36B4" w:rsidP="00433BA5">
      <w:pPr>
        <w:jc w:val="both"/>
        <w:rPr>
          <w:noProof/>
        </w:rPr>
      </w:pPr>
    </w:p>
    <w:p w:rsidR="00D73392" w:rsidRDefault="00D73392" w:rsidP="00433BA5">
      <w:pPr>
        <w:jc w:val="both"/>
        <w:rPr>
          <w:noProof/>
        </w:rPr>
      </w:pPr>
    </w:p>
    <w:p w:rsidR="004318D1" w:rsidRDefault="00BC36B4" w:rsidP="004318D1">
      <w:pPr>
        <w:keepNext/>
        <w:jc w:val="both"/>
      </w:pPr>
      <w:r>
        <w:rPr>
          <w:noProof/>
        </w:rPr>
        <w:drawing>
          <wp:inline distT="0" distB="0" distL="0" distR="0" wp14:anchorId="7755DE1D" wp14:editId="3436EA0F">
            <wp:extent cx="5486400" cy="24485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ate_pivot.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2448560"/>
                    </a:xfrm>
                    <a:prstGeom prst="rect">
                      <a:avLst/>
                    </a:prstGeom>
                  </pic:spPr>
                </pic:pic>
              </a:graphicData>
            </a:graphic>
          </wp:inline>
        </w:drawing>
      </w:r>
    </w:p>
    <w:p w:rsidR="00D73392" w:rsidRDefault="004318D1" w:rsidP="004318D1">
      <w:pPr>
        <w:pStyle w:val="Caption"/>
        <w:jc w:val="both"/>
        <w:rPr>
          <w:noProof/>
        </w:rPr>
      </w:pPr>
      <w:r>
        <w:t xml:space="preserve">Figure </w:t>
      </w:r>
      <w:r>
        <w:fldChar w:fldCharType="begin"/>
      </w:r>
      <w:r>
        <w:instrText xml:space="preserve"> SEQ Figure \* ARABIC </w:instrText>
      </w:r>
      <w:r>
        <w:fldChar w:fldCharType="separate"/>
      </w:r>
      <w:r w:rsidR="00D04B9A">
        <w:rPr>
          <w:noProof/>
        </w:rPr>
        <w:t>2</w:t>
      </w:r>
      <w:r>
        <w:fldChar w:fldCharType="end"/>
      </w:r>
    </w:p>
    <w:p w:rsidR="008A4B80" w:rsidRDefault="008A4B80" w:rsidP="00433BA5">
      <w:pPr>
        <w:jc w:val="both"/>
        <w:rPr>
          <w:noProof/>
        </w:rPr>
      </w:pPr>
    </w:p>
    <w:p w:rsidR="008A4B80" w:rsidRDefault="008A4B80" w:rsidP="00433BA5">
      <w:pPr>
        <w:jc w:val="both"/>
        <w:rPr>
          <w:noProof/>
        </w:rPr>
      </w:pPr>
    </w:p>
    <w:p w:rsidR="008A4B80" w:rsidRDefault="008A4B80" w:rsidP="00433BA5">
      <w:pPr>
        <w:jc w:val="both"/>
        <w:rPr>
          <w:noProof/>
        </w:rPr>
      </w:pPr>
    </w:p>
    <w:p w:rsidR="00BC36B4" w:rsidRDefault="00BC36B4" w:rsidP="00433BA5">
      <w:pPr>
        <w:jc w:val="both"/>
      </w:pPr>
      <w:r>
        <w:t xml:space="preserve">Set the filters of the PivotTable to </w:t>
      </w:r>
      <w:r>
        <w:t xml:space="preserve">both National and </w:t>
      </w:r>
      <w:r>
        <w:t xml:space="preserve">Michigan State level, it shows us the trend of the </w:t>
      </w:r>
      <w:r>
        <w:t xml:space="preserve">sum of </w:t>
      </w:r>
      <w:r>
        <w:t xml:space="preserve">count for the most popular baby boy and girl names in </w:t>
      </w:r>
      <w:r>
        <w:t xml:space="preserve">USA and </w:t>
      </w:r>
      <w:r>
        <w:t>Michigan</w:t>
      </w:r>
      <w:r w:rsidR="004318D1">
        <w:t xml:space="preserve"> (Figure 3)</w:t>
      </w:r>
      <w:r>
        <w:t>.</w:t>
      </w:r>
    </w:p>
    <w:p w:rsidR="00BC36B4" w:rsidRDefault="00BC36B4" w:rsidP="00433BA5">
      <w:pPr>
        <w:jc w:val="both"/>
        <w:rPr>
          <w:noProof/>
        </w:rPr>
      </w:pPr>
    </w:p>
    <w:p w:rsidR="004318D1" w:rsidRDefault="008A4B80" w:rsidP="004318D1">
      <w:pPr>
        <w:keepNext/>
        <w:jc w:val="both"/>
      </w:pPr>
      <w:r>
        <w:rPr>
          <w:noProof/>
        </w:rPr>
        <w:drawing>
          <wp:inline distT="0" distB="0" distL="0" distR="0" wp14:anchorId="2972D950" wp14:editId="36079294">
            <wp:extent cx="5486400" cy="33235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rged Pivot-Chart.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3323590"/>
                    </a:xfrm>
                    <a:prstGeom prst="rect">
                      <a:avLst/>
                    </a:prstGeom>
                  </pic:spPr>
                </pic:pic>
              </a:graphicData>
            </a:graphic>
          </wp:inline>
        </w:drawing>
      </w:r>
    </w:p>
    <w:p w:rsidR="008A4B80" w:rsidRDefault="004318D1" w:rsidP="004318D1">
      <w:pPr>
        <w:pStyle w:val="Caption"/>
        <w:jc w:val="both"/>
      </w:pPr>
      <w:r>
        <w:t xml:space="preserve">Figure </w:t>
      </w:r>
      <w:r>
        <w:fldChar w:fldCharType="begin"/>
      </w:r>
      <w:r>
        <w:instrText xml:space="preserve"> SEQ Figure \* ARABIC </w:instrText>
      </w:r>
      <w:r>
        <w:fldChar w:fldCharType="separate"/>
      </w:r>
      <w:r w:rsidR="00D04B9A">
        <w:rPr>
          <w:noProof/>
        </w:rPr>
        <w:t>3</w:t>
      </w:r>
      <w:r>
        <w:fldChar w:fldCharType="end"/>
      </w:r>
    </w:p>
    <w:p w:rsidR="00750E38" w:rsidRDefault="00750E38" w:rsidP="00433BA5">
      <w:pPr>
        <w:jc w:val="both"/>
      </w:pPr>
    </w:p>
    <w:p w:rsidR="00750E38" w:rsidRDefault="00B107AA" w:rsidP="00433BA5">
      <w:pPr>
        <w:jc w:val="both"/>
        <w:rPr>
          <w:noProof/>
        </w:rPr>
      </w:pPr>
      <w:r>
        <w:rPr>
          <w:noProof/>
        </w:rPr>
        <w:t>This project was very</w:t>
      </w:r>
      <w:r w:rsidRPr="00B107AA">
        <w:rPr>
          <w:noProof/>
        </w:rPr>
        <w:t xml:space="preserve"> interesting, but there a few things that I would h</w:t>
      </w:r>
      <w:r>
        <w:rPr>
          <w:noProof/>
        </w:rPr>
        <w:t>ave done differently. I used only the recent year records from 2004 to 2014</w:t>
      </w:r>
      <w:r w:rsidR="00DE543F">
        <w:rPr>
          <w:noProof/>
        </w:rPr>
        <w:t>,</w:t>
      </w:r>
      <w:r>
        <w:rPr>
          <w:noProof/>
        </w:rPr>
        <w:t xml:space="preserve"> eventhough the data sets had the records from 1879 to 2014. I also limited the scope of my project to national level names and Michigan state names but I could have also compared the trend of baby names in different states and also the trend of names that were popular in the 80’s with the names in the 90’s.</w:t>
      </w:r>
    </w:p>
    <w:p w:rsidR="00750E38" w:rsidRDefault="00750E38" w:rsidP="00433BA5">
      <w:pPr>
        <w:jc w:val="both"/>
        <w:rPr>
          <w:noProof/>
        </w:rPr>
      </w:pPr>
    </w:p>
    <w:p w:rsidR="00750E38" w:rsidRDefault="00750E38" w:rsidP="00433BA5">
      <w:pPr>
        <w:jc w:val="both"/>
        <w:rPr>
          <w:noProof/>
        </w:rPr>
      </w:pPr>
    </w:p>
    <w:p w:rsidR="00750E38" w:rsidRDefault="00750E38" w:rsidP="00433BA5">
      <w:pPr>
        <w:jc w:val="both"/>
        <w:rPr>
          <w:noProof/>
        </w:rPr>
      </w:pPr>
    </w:p>
    <w:p w:rsidR="00750E38" w:rsidRDefault="00750E38" w:rsidP="00433BA5">
      <w:pPr>
        <w:jc w:val="both"/>
        <w:rPr>
          <w:noProof/>
        </w:rPr>
      </w:pPr>
    </w:p>
    <w:p w:rsidR="00750E38" w:rsidRDefault="00750E38" w:rsidP="00433BA5">
      <w:pPr>
        <w:jc w:val="both"/>
        <w:rPr>
          <w:noProof/>
        </w:rPr>
      </w:pPr>
    </w:p>
    <w:sdt>
      <w:sdtPr>
        <w:id w:val="-1790108771"/>
        <w:docPartObj>
          <w:docPartGallery w:val="Bibliographies"/>
          <w:docPartUnique/>
        </w:docPartObj>
      </w:sdtPr>
      <w:sdtEndPr>
        <w:rPr>
          <w:rFonts w:asciiTheme="minorHAnsi" w:eastAsiaTheme="minorHAnsi" w:hAnsiTheme="minorHAnsi" w:cstheme="minorBidi"/>
          <w:color w:val="595959" w:themeColor="text1" w:themeTint="A6"/>
          <w:sz w:val="22"/>
        </w:rPr>
      </w:sdtEndPr>
      <w:sdtContent>
        <w:p w:rsidR="00433BA5" w:rsidRDefault="00433BA5" w:rsidP="00433BA5">
          <w:pPr>
            <w:pStyle w:val="Heading1"/>
            <w:jc w:val="both"/>
          </w:pPr>
          <w:r>
            <w:t>References</w:t>
          </w:r>
        </w:p>
        <w:sdt>
          <w:sdtPr>
            <w:id w:val="-573587230"/>
            <w:bibliography/>
          </w:sdtPr>
          <w:sdtContent>
            <w:p w:rsidR="00433BA5" w:rsidRDefault="00433BA5" w:rsidP="00433BA5">
              <w:pPr>
                <w:pStyle w:val="Bibliography"/>
                <w:ind w:left="720" w:hanging="720"/>
                <w:jc w:val="both"/>
                <w:rPr>
                  <w:noProof/>
                  <w:sz w:val="24"/>
                  <w:szCs w:val="24"/>
                </w:rPr>
              </w:pPr>
              <w:r>
                <w:fldChar w:fldCharType="begin"/>
              </w:r>
              <w:r>
                <w:instrText xml:space="preserve"> BIBLIOGRAPHY </w:instrText>
              </w:r>
              <w:r>
                <w:fldChar w:fldCharType="separate"/>
              </w:r>
              <w:r>
                <w:rPr>
                  <w:noProof/>
                </w:rPr>
                <w:t xml:space="preserve">Administration, S. S. (2016, September 28). </w:t>
              </w:r>
              <w:r>
                <w:rPr>
                  <w:i/>
                  <w:iCs/>
                  <w:noProof/>
                </w:rPr>
                <w:t>Baby Names from Social Security Card Applications-National Level Data</w:t>
              </w:r>
              <w:r>
                <w:rPr>
                  <w:noProof/>
                </w:rPr>
                <w:t>. Retrieved from DATA.GOV : https://catalog.data.gov/dataset/baby-names-from-social-security-card-applications-national-level-data</w:t>
              </w:r>
            </w:p>
            <w:p w:rsidR="00433BA5" w:rsidRDefault="00433BA5" w:rsidP="00433BA5">
              <w:pPr>
                <w:pStyle w:val="Bibliography"/>
                <w:ind w:left="720" w:hanging="720"/>
                <w:jc w:val="both"/>
                <w:rPr>
                  <w:noProof/>
                </w:rPr>
              </w:pPr>
              <w:r>
                <w:rPr>
                  <w:noProof/>
                </w:rPr>
                <w:t xml:space="preserve">Kaggle. (2016, September 01). </w:t>
              </w:r>
              <w:r>
                <w:rPr>
                  <w:i/>
                  <w:iCs/>
                  <w:noProof/>
                </w:rPr>
                <w:t>US Baby Names</w:t>
              </w:r>
              <w:r>
                <w:rPr>
                  <w:noProof/>
                </w:rPr>
                <w:t>. Retrieved from Kaggle: https://www.kaggle.com/kaggle/us-baby-names</w:t>
              </w:r>
            </w:p>
            <w:p w:rsidR="00433BA5" w:rsidRDefault="00433BA5" w:rsidP="00433BA5">
              <w:pPr>
                <w:pStyle w:val="Bibliography"/>
                <w:ind w:left="720" w:hanging="720"/>
                <w:jc w:val="both"/>
                <w:rPr>
                  <w:noProof/>
                </w:rPr>
              </w:pPr>
              <w:r>
                <w:rPr>
                  <w:noProof/>
                </w:rPr>
                <w:t xml:space="preserve">Marsh, C. (2016, January 05). </w:t>
              </w:r>
              <w:r>
                <w:rPr>
                  <w:i/>
                  <w:iCs/>
                  <w:noProof/>
                </w:rPr>
                <w:t>HomePregnancyBaby namesHow to name your baby...without the stress!</w:t>
              </w:r>
              <w:r>
                <w:rPr>
                  <w:noProof/>
                </w:rPr>
                <w:t xml:space="preserve"> Retrieved from Today's Parent: http://www.todaysparent.com/pregnancy/baby-names/how-to-name-your-baby-without-the-stress/</w:t>
              </w:r>
            </w:p>
            <w:p w:rsidR="00433BA5" w:rsidRDefault="00433BA5" w:rsidP="00433BA5">
              <w:pPr>
                <w:jc w:val="both"/>
              </w:pPr>
              <w:r>
                <w:rPr>
                  <w:b/>
                  <w:bCs/>
                  <w:noProof/>
                </w:rPr>
                <w:fldChar w:fldCharType="end"/>
              </w:r>
            </w:p>
          </w:sdtContent>
        </w:sdt>
      </w:sdtContent>
    </w:sdt>
    <w:sectPr w:rsidR="00433BA5">
      <w:headerReference w:type="default" r:id="rId12"/>
      <w:footerReference w:type="default" r:id="rId13"/>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1158" w:rsidRDefault="000D1158" w:rsidP="00C6554A">
      <w:pPr>
        <w:spacing w:before="0" w:after="0" w:line="240" w:lineRule="auto"/>
      </w:pPr>
      <w:r>
        <w:separator/>
      </w:r>
    </w:p>
  </w:endnote>
  <w:endnote w:type="continuationSeparator" w:id="0">
    <w:p w:rsidR="000D1158" w:rsidRDefault="000D1158"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7627" w:rsidRDefault="00ED7C44">
    <w:pPr>
      <w:pStyle w:val="Footer"/>
    </w:pPr>
    <w:r>
      <w:t xml:space="preserve">Page </w:t>
    </w:r>
    <w:r>
      <w:fldChar w:fldCharType="begin"/>
    </w:r>
    <w:r>
      <w:instrText xml:space="preserve"> PAGE  \* Arabic  \* MERGEFORMAT </w:instrText>
    </w:r>
    <w:r>
      <w:fldChar w:fldCharType="separate"/>
    </w:r>
    <w:r w:rsidR="00D04B9A">
      <w:rPr>
        <w:noProof/>
      </w:rP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1158" w:rsidRDefault="000D1158" w:rsidP="00C6554A">
      <w:pPr>
        <w:spacing w:before="0" w:after="0" w:line="240" w:lineRule="auto"/>
      </w:pPr>
      <w:r>
        <w:separator/>
      </w:r>
    </w:p>
  </w:footnote>
  <w:footnote w:type="continuationSeparator" w:id="0">
    <w:p w:rsidR="000D1158" w:rsidRDefault="000D1158" w:rsidP="00C6554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13D4" w:rsidRDefault="007B13D4">
    <w:pPr>
      <w:pStyle w:val="Header"/>
    </w:pPr>
    <w:r>
      <w:t>Rohita Tikoo | SI601 |</w:t>
    </w:r>
    <w:r w:rsidRPr="00D5413C">
      <w:t xml:space="preserve"> </w:t>
    </w:r>
    <w:r>
      <w:t>10-18-2016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0041420"/>
    <w:multiLevelType w:val="multilevel"/>
    <w:tmpl w:val="797AA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542C5E"/>
    <w:multiLevelType w:val="hybridMultilevel"/>
    <w:tmpl w:val="871A8B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38D72C4"/>
    <w:multiLevelType w:val="hybridMultilevel"/>
    <w:tmpl w:val="29E47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7F4B59"/>
    <w:multiLevelType w:val="hybridMultilevel"/>
    <w:tmpl w:val="79E25B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3C91D8F"/>
    <w:multiLevelType w:val="multilevel"/>
    <w:tmpl w:val="40463200"/>
    <w:lvl w:ilvl="0">
      <w:start w:val="1"/>
      <w:numFmt w:val="bullet"/>
      <w:lvlText w:val=""/>
      <w:lvlJc w:val="left"/>
      <w:pPr>
        <w:tabs>
          <w:tab w:val="num" w:pos="5040"/>
        </w:tabs>
        <w:ind w:left="5040" w:hanging="360"/>
      </w:pPr>
      <w:rPr>
        <w:rFonts w:ascii="Symbol" w:hAnsi="Symbol" w:hint="default"/>
        <w:sz w:val="20"/>
      </w:rPr>
    </w:lvl>
    <w:lvl w:ilvl="1" w:tentative="1">
      <w:start w:val="1"/>
      <w:numFmt w:val="bullet"/>
      <w:lvlText w:val=""/>
      <w:lvlJc w:val="left"/>
      <w:pPr>
        <w:tabs>
          <w:tab w:val="num" w:pos="5760"/>
        </w:tabs>
        <w:ind w:left="5760" w:hanging="360"/>
      </w:pPr>
      <w:rPr>
        <w:rFonts w:ascii="Symbol" w:hAnsi="Symbol" w:hint="default"/>
        <w:sz w:val="20"/>
      </w:rPr>
    </w:lvl>
    <w:lvl w:ilvl="2" w:tentative="1">
      <w:start w:val="1"/>
      <w:numFmt w:val="bullet"/>
      <w:lvlText w:val=""/>
      <w:lvlJc w:val="left"/>
      <w:pPr>
        <w:tabs>
          <w:tab w:val="num" w:pos="6480"/>
        </w:tabs>
        <w:ind w:left="6480" w:hanging="360"/>
      </w:pPr>
      <w:rPr>
        <w:rFonts w:ascii="Symbol" w:hAnsi="Symbol" w:hint="default"/>
        <w:sz w:val="20"/>
      </w:rPr>
    </w:lvl>
    <w:lvl w:ilvl="3" w:tentative="1">
      <w:start w:val="1"/>
      <w:numFmt w:val="bullet"/>
      <w:lvlText w:val=""/>
      <w:lvlJc w:val="left"/>
      <w:pPr>
        <w:tabs>
          <w:tab w:val="num" w:pos="7200"/>
        </w:tabs>
        <w:ind w:left="7200" w:hanging="360"/>
      </w:pPr>
      <w:rPr>
        <w:rFonts w:ascii="Symbol" w:hAnsi="Symbol" w:hint="default"/>
        <w:sz w:val="20"/>
      </w:rPr>
    </w:lvl>
    <w:lvl w:ilvl="4" w:tentative="1">
      <w:start w:val="1"/>
      <w:numFmt w:val="bullet"/>
      <w:lvlText w:val=""/>
      <w:lvlJc w:val="left"/>
      <w:pPr>
        <w:tabs>
          <w:tab w:val="num" w:pos="7920"/>
        </w:tabs>
        <w:ind w:left="7920" w:hanging="360"/>
      </w:pPr>
      <w:rPr>
        <w:rFonts w:ascii="Symbol" w:hAnsi="Symbol" w:hint="default"/>
        <w:sz w:val="20"/>
      </w:rPr>
    </w:lvl>
    <w:lvl w:ilvl="5" w:tentative="1">
      <w:start w:val="1"/>
      <w:numFmt w:val="bullet"/>
      <w:lvlText w:val=""/>
      <w:lvlJc w:val="left"/>
      <w:pPr>
        <w:tabs>
          <w:tab w:val="num" w:pos="8640"/>
        </w:tabs>
        <w:ind w:left="8640" w:hanging="360"/>
      </w:pPr>
      <w:rPr>
        <w:rFonts w:ascii="Symbol" w:hAnsi="Symbol" w:hint="default"/>
        <w:sz w:val="20"/>
      </w:rPr>
    </w:lvl>
    <w:lvl w:ilvl="6" w:tentative="1">
      <w:start w:val="1"/>
      <w:numFmt w:val="bullet"/>
      <w:lvlText w:val=""/>
      <w:lvlJc w:val="left"/>
      <w:pPr>
        <w:tabs>
          <w:tab w:val="num" w:pos="9360"/>
        </w:tabs>
        <w:ind w:left="9360" w:hanging="360"/>
      </w:pPr>
      <w:rPr>
        <w:rFonts w:ascii="Symbol" w:hAnsi="Symbol" w:hint="default"/>
        <w:sz w:val="20"/>
      </w:rPr>
    </w:lvl>
    <w:lvl w:ilvl="7" w:tentative="1">
      <w:start w:val="1"/>
      <w:numFmt w:val="bullet"/>
      <w:lvlText w:val=""/>
      <w:lvlJc w:val="left"/>
      <w:pPr>
        <w:tabs>
          <w:tab w:val="num" w:pos="10080"/>
        </w:tabs>
        <w:ind w:left="10080" w:hanging="360"/>
      </w:pPr>
      <w:rPr>
        <w:rFonts w:ascii="Symbol" w:hAnsi="Symbol" w:hint="default"/>
        <w:sz w:val="20"/>
      </w:rPr>
    </w:lvl>
    <w:lvl w:ilvl="8" w:tentative="1">
      <w:start w:val="1"/>
      <w:numFmt w:val="bullet"/>
      <w:lvlText w:val=""/>
      <w:lvlJc w:val="left"/>
      <w:pPr>
        <w:tabs>
          <w:tab w:val="num" w:pos="10800"/>
        </w:tabs>
        <w:ind w:left="10800" w:hanging="360"/>
      </w:pPr>
      <w:rPr>
        <w:rFonts w:ascii="Symbol" w:hAnsi="Symbol" w:hint="default"/>
        <w:sz w:val="20"/>
      </w:rPr>
    </w:lvl>
  </w:abstractNum>
  <w:abstractNum w:abstractNumId="18" w15:restartNumberingAfterBreak="0">
    <w:nsid w:val="56431CFB"/>
    <w:multiLevelType w:val="multilevel"/>
    <w:tmpl w:val="0DBE6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9217F8"/>
    <w:multiLevelType w:val="hybridMultilevel"/>
    <w:tmpl w:val="797ACD1C"/>
    <w:lvl w:ilvl="0" w:tplc="328EDFEC">
      <w:start w:val="1"/>
      <w:numFmt w:val="bullet"/>
      <w:lvlText w:val="•"/>
      <w:lvlJc w:val="left"/>
      <w:pPr>
        <w:tabs>
          <w:tab w:val="num" w:pos="720"/>
        </w:tabs>
        <w:ind w:left="720" w:hanging="360"/>
      </w:pPr>
      <w:rPr>
        <w:rFonts w:ascii="Arial" w:hAnsi="Arial" w:hint="default"/>
      </w:rPr>
    </w:lvl>
    <w:lvl w:ilvl="1" w:tplc="1102C4F0">
      <w:start w:val="151"/>
      <w:numFmt w:val="bullet"/>
      <w:lvlText w:val="•"/>
      <w:lvlJc w:val="left"/>
      <w:pPr>
        <w:tabs>
          <w:tab w:val="num" w:pos="1440"/>
        </w:tabs>
        <w:ind w:left="1440" w:hanging="360"/>
      </w:pPr>
      <w:rPr>
        <w:rFonts w:ascii="Arial" w:hAnsi="Arial" w:hint="default"/>
      </w:rPr>
    </w:lvl>
    <w:lvl w:ilvl="2" w:tplc="C2FA9BFA" w:tentative="1">
      <w:start w:val="1"/>
      <w:numFmt w:val="bullet"/>
      <w:lvlText w:val="•"/>
      <w:lvlJc w:val="left"/>
      <w:pPr>
        <w:tabs>
          <w:tab w:val="num" w:pos="2160"/>
        </w:tabs>
        <w:ind w:left="2160" w:hanging="360"/>
      </w:pPr>
      <w:rPr>
        <w:rFonts w:ascii="Arial" w:hAnsi="Arial" w:hint="default"/>
      </w:rPr>
    </w:lvl>
    <w:lvl w:ilvl="3" w:tplc="6FB27C64" w:tentative="1">
      <w:start w:val="1"/>
      <w:numFmt w:val="bullet"/>
      <w:lvlText w:val="•"/>
      <w:lvlJc w:val="left"/>
      <w:pPr>
        <w:tabs>
          <w:tab w:val="num" w:pos="2880"/>
        </w:tabs>
        <w:ind w:left="2880" w:hanging="360"/>
      </w:pPr>
      <w:rPr>
        <w:rFonts w:ascii="Arial" w:hAnsi="Arial" w:hint="default"/>
      </w:rPr>
    </w:lvl>
    <w:lvl w:ilvl="4" w:tplc="6E564BC2" w:tentative="1">
      <w:start w:val="1"/>
      <w:numFmt w:val="bullet"/>
      <w:lvlText w:val="•"/>
      <w:lvlJc w:val="left"/>
      <w:pPr>
        <w:tabs>
          <w:tab w:val="num" w:pos="3600"/>
        </w:tabs>
        <w:ind w:left="3600" w:hanging="360"/>
      </w:pPr>
      <w:rPr>
        <w:rFonts w:ascii="Arial" w:hAnsi="Arial" w:hint="default"/>
      </w:rPr>
    </w:lvl>
    <w:lvl w:ilvl="5" w:tplc="A08C9840" w:tentative="1">
      <w:start w:val="1"/>
      <w:numFmt w:val="bullet"/>
      <w:lvlText w:val="•"/>
      <w:lvlJc w:val="left"/>
      <w:pPr>
        <w:tabs>
          <w:tab w:val="num" w:pos="4320"/>
        </w:tabs>
        <w:ind w:left="4320" w:hanging="360"/>
      </w:pPr>
      <w:rPr>
        <w:rFonts w:ascii="Arial" w:hAnsi="Arial" w:hint="default"/>
      </w:rPr>
    </w:lvl>
    <w:lvl w:ilvl="6" w:tplc="6D26E636" w:tentative="1">
      <w:start w:val="1"/>
      <w:numFmt w:val="bullet"/>
      <w:lvlText w:val="•"/>
      <w:lvlJc w:val="left"/>
      <w:pPr>
        <w:tabs>
          <w:tab w:val="num" w:pos="5040"/>
        </w:tabs>
        <w:ind w:left="5040" w:hanging="360"/>
      </w:pPr>
      <w:rPr>
        <w:rFonts w:ascii="Arial" w:hAnsi="Arial" w:hint="default"/>
      </w:rPr>
    </w:lvl>
    <w:lvl w:ilvl="7" w:tplc="32CC4C2C" w:tentative="1">
      <w:start w:val="1"/>
      <w:numFmt w:val="bullet"/>
      <w:lvlText w:val="•"/>
      <w:lvlJc w:val="left"/>
      <w:pPr>
        <w:tabs>
          <w:tab w:val="num" w:pos="5760"/>
        </w:tabs>
        <w:ind w:left="5760" w:hanging="360"/>
      </w:pPr>
      <w:rPr>
        <w:rFonts w:ascii="Arial" w:hAnsi="Arial" w:hint="default"/>
      </w:rPr>
    </w:lvl>
    <w:lvl w:ilvl="8" w:tplc="A538FA68"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68401AE8"/>
    <w:multiLevelType w:val="hybridMultilevel"/>
    <w:tmpl w:val="C5A24980"/>
    <w:lvl w:ilvl="0" w:tplc="F52074A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CA101CE"/>
    <w:multiLevelType w:val="multilevel"/>
    <w:tmpl w:val="CB96B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8"/>
  </w:num>
  <w:num w:numId="3">
    <w:abstractNumId w:val="8"/>
  </w:num>
  <w:num w:numId="4">
    <w:abstractNumId w:val="9"/>
  </w:num>
  <w:num w:numId="5">
    <w:abstractNumId w:val="16"/>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2"/>
  </w:num>
  <w:num w:numId="17">
    <w:abstractNumId w:val="21"/>
  </w:num>
  <w:num w:numId="18">
    <w:abstractNumId w:val="18"/>
  </w:num>
  <w:num w:numId="19">
    <w:abstractNumId w:val="20"/>
  </w:num>
  <w:num w:numId="20">
    <w:abstractNumId w:val="19"/>
  </w:num>
  <w:num w:numId="21">
    <w:abstractNumId w:val="13"/>
  </w:num>
  <w:num w:numId="22">
    <w:abstractNumId w:val="15"/>
  </w:num>
  <w:num w:numId="23">
    <w:abstractNumId w:val="17"/>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E35"/>
    <w:rsid w:val="00000531"/>
    <w:rsid w:val="000236C4"/>
    <w:rsid w:val="000370A7"/>
    <w:rsid w:val="000653CE"/>
    <w:rsid w:val="000722AD"/>
    <w:rsid w:val="000760AF"/>
    <w:rsid w:val="00092E50"/>
    <w:rsid w:val="000D1158"/>
    <w:rsid w:val="00113212"/>
    <w:rsid w:val="00165752"/>
    <w:rsid w:val="001722EE"/>
    <w:rsid w:val="0019705E"/>
    <w:rsid w:val="001A17CF"/>
    <w:rsid w:val="001E082C"/>
    <w:rsid w:val="001F47A0"/>
    <w:rsid w:val="00204363"/>
    <w:rsid w:val="0022122D"/>
    <w:rsid w:val="002554CD"/>
    <w:rsid w:val="00256171"/>
    <w:rsid w:val="00272CD2"/>
    <w:rsid w:val="00293B83"/>
    <w:rsid w:val="002B4294"/>
    <w:rsid w:val="002D24CA"/>
    <w:rsid w:val="002E2403"/>
    <w:rsid w:val="0031261B"/>
    <w:rsid w:val="00333D0D"/>
    <w:rsid w:val="00346519"/>
    <w:rsid w:val="003E5E58"/>
    <w:rsid w:val="00430EDD"/>
    <w:rsid w:val="004318D1"/>
    <w:rsid w:val="00433BA5"/>
    <w:rsid w:val="004563FB"/>
    <w:rsid w:val="004A1F58"/>
    <w:rsid w:val="004C049F"/>
    <w:rsid w:val="004E30F4"/>
    <w:rsid w:val="005000E2"/>
    <w:rsid w:val="005443A9"/>
    <w:rsid w:val="005769B5"/>
    <w:rsid w:val="005775E6"/>
    <w:rsid w:val="00620ABD"/>
    <w:rsid w:val="00630F06"/>
    <w:rsid w:val="00643B38"/>
    <w:rsid w:val="006579AA"/>
    <w:rsid w:val="006656EA"/>
    <w:rsid w:val="00687576"/>
    <w:rsid w:val="006A3CE7"/>
    <w:rsid w:val="006E383C"/>
    <w:rsid w:val="006E7420"/>
    <w:rsid w:val="006F3E35"/>
    <w:rsid w:val="006F41C3"/>
    <w:rsid w:val="007165A8"/>
    <w:rsid w:val="00735C27"/>
    <w:rsid w:val="007374E2"/>
    <w:rsid w:val="00742049"/>
    <w:rsid w:val="00742D32"/>
    <w:rsid w:val="00750E38"/>
    <w:rsid w:val="007565AF"/>
    <w:rsid w:val="00767A89"/>
    <w:rsid w:val="007868D3"/>
    <w:rsid w:val="00792F99"/>
    <w:rsid w:val="007B13D4"/>
    <w:rsid w:val="007C35F8"/>
    <w:rsid w:val="007F1294"/>
    <w:rsid w:val="007F3648"/>
    <w:rsid w:val="00813A27"/>
    <w:rsid w:val="008212B8"/>
    <w:rsid w:val="00821A1B"/>
    <w:rsid w:val="008419B5"/>
    <w:rsid w:val="00894FC3"/>
    <w:rsid w:val="008A207A"/>
    <w:rsid w:val="008A4B80"/>
    <w:rsid w:val="008B02D5"/>
    <w:rsid w:val="008B6FD5"/>
    <w:rsid w:val="008E60B5"/>
    <w:rsid w:val="00901329"/>
    <w:rsid w:val="009225E8"/>
    <w:rsid w:val="00927DF7"/>
    <w:rsid w:val="00942180"/>
    <w:rsid w:val="0094417C"/>
    <w:rsid w:val="00955D65"/>
    <w:rsid w:val="0096386F"/>
    <w:rsid w:val="00973546"/>
    <w:rsid w:val="009C560B"/>
    <w:rsid w:val="009D2F88"/>
    <w:rsid w:val="00A81107"/>
    <w:rsid w:val="00A87627"/>
    <w:rsid w:val="00A906FB"/>
    <w:rsid w:val="00AE12AD"/>
    <w:rsid w:val="00B00FDB"/>
    <w:rsid w:val="00B107AA"/>
    <w:rsid w:val="00B15B37"/>
    <w:rsid w:val="00B22B4A"/>
    <w:rsid w:val="00B2451B"/>
    <w:rsid w:val="00B757C8"/>
    <w:rsid w:val="00B96F32"/>
    <w:rsid w:val="00BB6E6C"/>
    <w:rsid w:val="00BC36B4"/>
    <w:rsid w:val="00BF709C"/>
    <w:rsid w:val="00C0354E"/>
    <w:rsid w:val="00C060A7"/>
    <w:rsid w:val="00C264CD"/>
    <w:rsid w:val="00C6554A"/>
    <w:rsid w:val="00C71C0A"/>
    <w:rsid w:val="00C7733E"/>
    <w:rsid w:val="00C87C30"/>
    <w:rsid w:val="00CB6CA1"/>
    <w:rsid w:val="00CD7DCC"/>
    <w:rsid w:val="00CF4BBE"/>
    <w:rsid w:val="00D03037"/>
    <w:rsid w:val="00D04B9A"/>
    <w:rsid w:val="00D15DDF"/>
    <w:rsid w:val="00D41ED0"/>
    <w:rsid w:val="00D562CB"/>
    <w:rsid w:val="00D73392"/>
    <w:rsid w:val="00DB2A92"/>
    <w:rsid w:val="00DB6BB8"/>
    <w:rsid w:val="00DD6127"/>
    <w:rsid w:val="00DD6273"/>
    <w:rsid w:val="00DE1837"/>
    <w:rsid w:val="00DE543F"/>
    <w:rsid w:val="00E43F6D"/>
    <w:rsid w:val="00EA59AE"/>
    <w:rsid w:val="00ED7C44"/>
    <w:rsid w:val="00F04675"/>
    <w:rsid w:val="00F27DA3"/>
    <w:rsid w:val="00F55548"/>
    <w:rsid w:val="00F80415"/>
    <w:rsid w:val="00FA679F"/>
    <w:rsid w:val="00FD65E3"/>
    <w:rsid w:val="00FF02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ABE161"/>
  <w15:chartTrackingRefBased/>
  <w15:docId w15:val="{388E49D4-3624-4EBF-B63E-5CC1E05D5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NormalWeb">
    <w:name w:val="Normal (Web)"/>
    <w:basedOn w:val="Normal"/>
    <w:uiPriority w:val="99"/>
    <w:semiHidden/>
    <w:unhideWhenUsed/>
    <w:rsid w:val="006E7420"/>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Bibliography">
    <w:name w:val="Bibliography"/>
    <w:basedOn w:val="Normal"/>
    <w:next w:val="Normal"/>
    <w:uiPriority w:val="37"/>
    <w:unhideWhenUsed/>
    <w:rsid w:val="00204363"/>
  </w:style>
  <w:style w:type="paragraph" w:styleId="ListParagraph">
    <w:name w:val="List Paragraph"/>
    <w:basedOn w:val="Normal"/>
    <w:uiPriority w:val="34"/>
    <w:unhideWhenUsed/>
    <w:qFormat/>
    <w:rsid w:val="00620ABD"/>
    <w:pPr>
      <w:ind w:left="720"/>
      <w:contextualSpacing/>
    </w:pPr>
  </w:style>
  <w:style w:type="paragraph" w:customStyle="1" w:styleId="Default">
    <w:name w:val="Default"/>
    <w:rsid w:val="004E30F4"/>
    <w:pPr>
      <w:autoSpaceDE w:val="0"/>
      <w:autoSpaceDN w:val="0"/>
      <w:adjustRightInd w:val="0"/>
      <w:spacing w:before="0"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662481">
      <w:bodyDiv w:val="1"/>
      <w:marLeft w:val="0"/>
      <w:marRight w:val="0"/>
      <w:marTop w:val="0"/>
      <w:marBottom w:val="0"/>
      <w:divBdr>
        <w:top w:val="none" w:sz="0" w:space="0" w:color="auto"/>
        <w:left w:val="none" w:sz="0" w:space="0" w:color="auto"/>
        <w:bottom w:val="none" w:sz="0" w:space="0" w:color="auto"/>
        <w:right w:val="none" w:sz="0" w:space="0" w:color="auto"/>
      </w:divBdr>
    </w:div>
    <w:div w:id="79762607">
      <w:bodyDiv w:val="1"/>
      <w:marLeft w:val="0"/>
      <w:marRight w:val="0"/>
      <w:marTop w:val="0"/>
      <w:marBottom w:val="0"/>
      <w:divBdr>
        <w:top w:val="none" w:sz="0" w:space="0" w:color="auto"/>
        <w:left w:val="none" w:sz="0" w:space="0" w:color="auto"/>
        <w:bottom w:val="none" w:sz="0" w:space="0" w:color="auto"/>
        <w:right w:val="none" w:sz="0" w:space="0" w:color="auto"/>
      </w:divBdr>
    </w:div>
    <w:div w:id="124935127">
      <w:bodyDiv w:val="1"/>
      <w:marLeft w:val="0"/>
      <w:marRight w:val="0"/>
      <w:marTop w:val="0"/>
      <w:marBottom w:val="0"/>
      <w:divBdr>
        <w:top w:val="none" w:sz="0" w:space="0" w:color="auto"/>
        <w:left w:val="none" w:sz="0" w:space="0" w:color="auto"/>
        <w:bottom w:val="none" w:sz="0" w:space="0" w:color="auto"/>
        <w:right w:val="none" w:sz="0" w:space="0" w:color="auto"/>
      </w:divBdr>
    </w:div>
    <w:div w:id="240798471">
      <w:bodyDiv w:val="1"/>
      <w:marLeft w:val="0"/>
      <w:marRight w:val="0"/>
      <w:marTop w:val="0"/>
      <w:marBottom w:val="0"/>
      <w:divBdr>
        <w:top w:val="none" w:sz="0" w:space="0" w:color="auto"/>
        <w:left w:val="none" w:sz="0" w:space="0" w:color="auto"/>
        <w:bottom w:val="none" w:sz="0" w:space="0" w:color="auto"/>
        <w:right w:val="none" w:sz="0" w:space="0" w:color="auto"/>
      </w:divBdr>
    </w:div>
    <w:div w:id="283463740">
      <w:bodyDiv w:val="1"/>
      <w:marLeft w:val="0"/>
      <w:marRight w:val="0"/>
      <w:marTop w:val="0"/>
      <w:marBottom w:val="0"/>
      <w:divBdr>
        <w:top w:val="none" w:sz="0" w:space="0" w:color="auto"/>
        <w:left w:val="none" w:sz="0" w:space="0" w:color="auto"/>
        <w:bottom w:val="none" w:sz="0" w:space="0" w:color="auto"/>
        <w:right w:val="none" w:sz="0" w:space="0" w:color="auto"/>
      </w:divBdr>
    </w:div>
    <w:div w:id="497234414">
      <w:bodyDiv w:val="1"/>
      <w:marLeft w:val="0"/>
      <w:marRight w:val="0"/>
      <w:marTop w:val="0"/>
      <w:marBottom w:val="0"/>
      <w:divBdr>
        <w:top w:val="none" w:sz="0" w:space="0" w:color="auto"/>
        <w:left w:val="none" w:sz="0" w:space="0" w:color="auto"/>
        <w:bottom w:val="none" w:sz="0" w:space="0" w:color="auto"/>
        <w:right w:val="none" w:sz="0" w:space="0" w:color="auto"/>
      </w:divBdr>
    </w:div>
    <w:div w:id="656689568">
      <w:bodyDiv w:val="1"/>
      <w:marLeft w:val="0"/>
      <w:marRight w:val="0"/>
      <w:marTop w:val="0"/>
      <w:marBottom w:val="0"/>
      <w:divBdr>
        <w:top w:val="none" w:sz="0" w:space="0" w:color="auto"/>
        <w:left w:val="none" w:sz="0" w:space="0" w:color="auto"/>
        <w:bottom w:val="none" w:sz="0" w:space="0" w:color="auto"/>
        <w:right w:val="none" w:sz="0" w:space="0" w:color="auto"/>
      </w:divBdr>
    </w:div>
    <w:div w:id="710691689">
      <w:bodyDiv w:val="1"/>
      <w:marLeft w:val="0"/>
      <w:marRight w:val="0"/>
      <w:marTop w:val="0"/>
      <w:marBottom w:val="0"/>
      <w:divBdr>
        <w:top w:val="none" w:sz="0" w:space="0" w:color="auto"/>
        <w:left w:val="none" w:sz="0" w:space="0" w:color="auto"/>
        <w:bottom w:val="none" w:sz="0" w:space="0" w:color="auto"/>
        <w:right w:val="none" w:sz="0" w:space="0" w:color="auto"/>
      </w:divBdr>
    </w:div>
    <w:div w:id="914778844">
      <w:bodyDiv w:val="1"/>
      <w:marLeft w:val="0"/>
      <w:marRight w:val="0"/>
      <w:marTop w:val="0"/>
      <w:marBottom w:val="0"/>
      <w:divBdr>
        <w:top w:val="none" w:sz="0" w:space="0" w:color="auto"/>
        <w:left w:val="none" w:sz="0" w:space="0" w:color="auto"/>
        <w:bottom w:val="none" w:sz="0" w:space="0" w:color="auto"/>
        <w:right w:val="none" w:sz="0" w:space="0" w:color="auto"/>
      </w:divBdr>
    </w:div>
    <w:div w:id="966281458">
      <w:bodyDiv w:val="1"/>
      <w:marLeft w:val="0"/>
      <w:marRight w:val="0"/>
      <w:marTop w:val="0"/>
      <w:marBottom w:val="0"/>
      <w:divBdr>
        <w:top w:val="none" w:sz="0" w:space="0" w:color="auto"/>
        <w:left w:val="none" w:sz="0" w:space="0" w:color="auto"/>
        <w:bottom w:val="none" w:sz="0" w:space="0" w:color="auto"/>
        <w:right w:val="none" w:sz="0" w:space="0" w:color="auto"/>
      </w:divBdr>
    </w:div>
    <w:div w:id="1114250353">
      <w:bodyDiv w:val="1"/>
      <w:marLeft w:val="0"/>
      <w:marRight w:val="0"/>
      <w:marTop w:val="0"/>
      <w:marBottom w:val="0"/>
      <w:divBdr>
        <w:top w:val="none" w:sz="0" w:space="0" w:color="auto"/>
        <w:left w:val="none" w:sz="0" w:space="0" w:color="auto"/>
        <w:bottom w:val="none" w:sz="0" w:space="0" w:color="auto"/>
        <w:right w:val="none" w:sz="0" w:space="0" w:color="auto"/>
      </w:divBdr>
    </w:div>
    <w:div w:id="1298729578">
      <w:bodyDiv w:val="1"/>
      <w:marLeft w:val="0"/>
      <w:marRight w:val="0"/>
      <w:marTop w:val="0"/>
      <w:marBottom w:val="0"/>
      <w:divBdr>
        <w:top w:val="none" w:sz="0" w:space="0" w:color="auto"/>
        <w:left w:val="none" w:sz="0" w:space="0" w:color="auto"/>
        <w:bottom w:val="none" w:sz="0" w:space="0" w:color="auto"/>
        <w:right w:val="none" w:sz="0" w:space="0" w:color="auto"/>
      </w:divBdr>
    </w:div>
    <w:div w:id="1319378367">
      <w:bodyDiv w:val="1"/>
      <w:marLeft w:val="0"/>
      <w:marRight w:val="0"/>
      <w:marTop w:val="0"/>
      <w:marBottom w:val="0"/>
      <w:divBdr>
        <w:top w:val="none" w:sz="0" w:space="0" w:color="auto"/>
        <w:left w:val="none" w:sz="0" w:space="0" w:color="auto"/>
        <w:bottom w:val="none" w:sz="0" w:space="0" w:color="auto"/>
        <w:right w:val="none" w:sz="0" w:space="0" w:color="auto"/>
      </w:divBdr>
    </w:div>
    <w:div w:id="1340616436">
      <w:bodyDiv w:val="1"/>
      <w:marLeft w:val="0"/>
      <w:marRight w:val="0"/>
      <w:marTop w:val="0"/>
      <w:marBottom w:val="0"/>
      <w:divBdr>
        <w:top w:val="none" w:sz="0" w:space="0" w:color="auto"/>
        <w:left w:val="none" w:sz="0" w:space="0" w:color="auto"/>
        <w:bottom w:val="none" w:sz="0" w:space="0" w:color="auto"/>
        <w:right w:val="none" w:sz="0" w:space="0" w:color="auto"/>
      </w:divBdr>
    </w:div>
    <w:div w:id="1355575562">
      <w:bodyDiv w:val="1"/>
      <w:marLeft w:val="0"/>
      <w:marRight w:val="0"/>
      <w:marTop w:val="0"/>
      <w:marBottom w:val="0"/>
      <w:divBdr>
        <w:top w:val="none" w:sz="0" w:space="0" w:color="auto"/>
        <w:left w:val="none" w:sz="0" w:space="0" w:color="auto"/>
        <w:bottom w:val="none" w:sz="0" w:space="0" w:color="auto"/>
        <w:right w:val="none" w:sz="0" w:space="0" w:color="auto"/>
      </w:divBdr>
    </w:div>
    <w:div w:id="1475871805">
      <w:bodyDiv w:val="1"/>
      <w:marLeft w:val="0"/>
      <w:marRight w:val="0"/>
      <w:marTop w:val="0"/>
      <w:marBottom w:val="0"/>
      <w:divBdr>
        <w:top w:val="none" w:sz="0" w:space="0" w:color="auto"/>
        <w:left w:val="none" w:sz="0" w:space="0" w:color="auto"/>
        <w:bottom w:val="none" w:sz="0" w:space="0" w:color="auto"/>
        <w:right w:val="none" w:sz="0" w:space="0" w:color="auto"/>
      </w:divBdr>
    </w:div>
    <w:div w:id="1515270556">
      <w:bodyDiv w:val="1"/>
      <w:marLeft w:val="0"/>
      <w:marRight w:val="0"/>
      <w:marTop w:val="0"/>
      <w:marBottom w:val="0"/>
      <w:divBdr>
        <w:top w:val="none" w:sz="0" w:space="0" w:color="auto"/>
        <w:left w:val="none" w:sz="0" w:space="0" w:color="auto"/>
        <w:bottom w:val="none" w:sz="0" w:space="0" w:color="auto"/>
        <w:right w:val="none" w:sz="0" w:space="0" w:color="auto"/>
      </w:divBdr>
      <w:divsChild>
        <w:div w:id="557322631">
          <w:marLeft w:val="0"/>
          <w:marRight w:val="0"/>
          <w:marTop w:val="0"/>
          <w:marBottom w:val="0"/>
          <w:divBdr>
            <w:top w:val="none" w:sz="0" w:space="0" w:color="auto"/>
            <w:left w:val="none" w:sz="0" w:space="0" w:color="auto"/>
            <w:bottom w:val="none" w:sz="0" w:space="0" w:color="auto"/>
            <w:right w:val="none" w:sz="0" w:space="0" w:color="auto"/>
          </w:divBdr>
        </w:div>
      </w:divsChild>
    </w:div>
    <w:div w:id="1580863532">
      <w:bodyDiv w:val="1"/>
      <w:marLeft w:val="0"/>
      <w:marRight w:val="0"/>
      <w:marTop w:val="0"/>
      <w:marBottom w:val="0"/>
      <w:divBdr>
        <w:top w:val="none" w:sz="0" w:space="0" w:color="auto"/>
        <w:left w:val="none" w:sz="0" w:space="0" w:color="auto"/>
        <w:bottom w:val="none" w:sz="0" w:space="0" w:color="auto"/>
        <w:right w:val="none" w:sz="0" w:space="0" w:color="auto"/>
      </w:divBdr>
    </w:div>
    <w:div w:id="1588879201">
      <w:bodyDiv w:val="1"/>
      <w:marLeft w:val="0"/>
      <w:marRight w:val="0"/>
      <w:marTop w:val="0"/>
      <w:marBottom w:val="0"/>
      <w:divBdr>
        <w:top w:val="none" w:sz="0" w:space="0" w:color="auto"/>
        <w:left w:val="none" w:sz="0" w:space="0" w:color="auto"/>
        <w:bottom w:val="none" w:sz="0" w:space="0" w:color="auto"/>
        <w:right w:val="none" w:sz="0" w:space="0" w:color="auto"/>
      </w:divBdr>
    </w:div>
    <w:div w:id="1650594083">
      <w:bodyDiv w:val="1"/>
      <w:marLeft w:val="0"/>
      <w:marRight w:val="0"/>
      <w:marTop w:val="0"/>
      <w:marBottom w:val="0"/>
      <w:divBdr>
        <w:top w:val="none" w:sz="0" w:space="0" w:color="auto"/>
        <w:left w:val="none" w:sz="0" w:space="0" w:color="auto"/>
        <w:bottom w:val="none" w:sz="0" w:space="0" w:color="auto"/>
        <w:right w:val="none" w:sz="0" w:space="0" w:color="auto"/>
      </w:divBdr>
    </w:div>
    <w:div w:id="1769622656">
      <w:bodyDiv w:val="1"/>
      <w:marLeft w:val="0"/>
      <w:marRight w:val="0"/>
      <w:marTop w:val="0"/>
      <w:marBottom w:val="0"/>
      <w:divBdr>
        <w:top w:val="none" w:sz="0" w:space="0" w:color="auto"/>
        <w:left w:val="none" w:sz="0" w:space="0" w:color="auto"/>
        <w:bottom w:val="none" w:sz="0" w:space="0" w:color="auto"/>
        <w:right w:val="none" w:sz="0" w:space="0" w:color="auto"/>
      </w:divBdr>
    </w:div>
    <w:div w:id="1798403618">
      <w:bodyDiv w:val="1"/>
      <w:marLeft w:val="0"/>
      <w:marRight w:val="0"/>
      <w:marTop w:val="0"/>
      <w:marBottom w:val="0"/>
      <w:divBdr>
        <w:top w:val="none" w:sz="0" w:space="0" w:color="auto"/>
        <w:left w:val="none" w:sz="0" w:space="0" w:color="auto"/>
        <w:bottom w:val="none" w:sz="0" w:space="0" w:color="auto"/>
        <w:right w:val="none" w:sz="0" w:space="0" w:color="auto"/>
      </w:divBdr>
    </w:div>
    <w:div w:id="1884097242">
      <w:bodyDiv w:val="1"/>
      <w:marLeft w:val="0"/>
      <w:marRight w:val="0"/>
      <w:marTop w:val="0"/>
      <w:marBottom w:val="0"/>
      <w:divBdr>
        <w:top w:val="none" w:sz="0" w:space="0" w:color="auto"/>
        <w:left w:val="none" w:sz="0" w:space="0" w:color="auto"/>
        <w:bottom w:val="none" w:sz="0" w:space="0" w:color="auto"/>
        <w:right w:val="none" w:sz="0" w:space="0" w:color="auto"/>
      </w:divBdr>
    </w:div>
    <w:div w:id="1887259200">
      <w:bodyDiv w:val="1"/>
      <w:marLeft w:val="0"/>
      <w:marRight w:val="0"/>
      <w:marTop w:val="0"/>
      <w:marBottom w:val="0"/>
      <w:divBdr>
        <w:top w:val="none" w:sz="0" w:space="0" w:color="auto"/>
        <w:left w:val="none" w:sz="0" w:space="0" w:color="auto"/>
        <w:bottom w:val="none" w:sz="0" w:space="0" w:color="auto"/>
        <w:right w:val="none" w:sz="0" w:space="0" w:color="auto"/>
      </w:divBdr>
    </w:div>
    <w:div w:id="1926842916">
      <w:bodyDiv w:val="1"/>
      <w:marLeft w:val="0"/>
      <w:marRight w:val="0"/>
      <w:marTop w:val="0"/>
      <w:marBottom w:val="0"/>
      <w:divBdr>
        <w:top w:val="none" w:sz="0" w:space="0" w:color="auto"/>
        <w:left w:val="none" w:sz="0" w:space="0" w:color="auto"/>
        <w:bottom w:val="none" w:sz="0" w:space="0" w:color="auto"/>
        <w:right w:val="none" w:sz="0" w:space="0" w:color="auto"/>
      </w:divBdr>
    </w:div>
    <w:div w:id="1965112261">
      <w:bodyDiv w:val="1"/>
      <w:marLeft w:val="0"/>
      <w:marRight w:val="0"/>
      <w:marTop w:val="0"/>
      <w:marBottom w:val="0"/>
      <w:divBdr>
        <w:top w:val="none" w:sz="0" w:space="0" w:color="auto"/>
        <w:left w:val="none" w:sz="0" w:space="0" w:color="auto"/>
        <w:bottom w:val="none" w:sz="0" w:space="0" w:color="auto"/>
        <w:right w:val="none" w:sz="0" w:space="0" w:color="auto"/>
      </w:divBdr>
    </w:div>
    <w:div w:id="1991788859">
      <w:bodyDiv w:val="1"/>
      <w:marLeft w:val="0"/>
      <w:marRight w:val="0"/>
      <w:marTop w:val="0"/>
      <w:marBottom w:val="0"/>
      <w:divBdr>
        <w:top w:val="none" w:sz="0" w:space="0" w:color="auto"/>
        <w:left w:val="none" w:sz="0" w:space="0" w:color="auto"/>
        <w:bottom w:val="none" w:sz="0" w:space="0" w:color="auto"/>
        <w:right w:val="none" w:sz="0" w:space="0" w:color="auto"/>
      </w:divBdr>
    </w:div>
    <w:div w:id="2049137128">
      <w:bodyDiv w:val="1"/>
      <w:marLeft w:val="0"/>
      <w:marRight w:val="0"/>
      <w:marTop w:val="0"/>
      <w:marBottom w:val="0"/>
      <w:divBdr>
        <w:top w:val="none" w:sz="0" w:space="0" w:color="auto"/>
        <w:left w:val="none" w:sz="0" w:space="0" w:color="auto"/>
        <w:bottom w:val="none" w:sz="0" w:space="0" w:color="auto"/>
        <w:right w:val="none" w:sz="0" w:space="0" w:color="auto"/>
      </w:divBdr>
    </w:div>
    <w:div w:id="2085566332">
      <w:bodyDiv w:val="1"/>
      <w:marLeft w:val="0"/>
      <w:marRight w:val="0"/>
      <w:marTop w:val="0"/>
      <w:marBottom w:val="0"/>
      <w:divBdr>
        <w:top w:val="none" w:sz="0" w:space="0" w:color="auto"/>
        <w:left w:val="none" w:sz="0" w:space="0" w:color="auto"/>
        <w:bottom w:val="none" w:sz="0" w:space="0" w:color="auto"/>
        <w:right w:val="none" w:sz="0" w:space="0" w:color="auto"/>
      </w:divBdr>
      <w:divsChild>
        <w:div w:id="200746590">
          <w:marLeft w:val="936"/>
          <w:marRight w:val="0"/>
          <w:marTop w:val="200"/>
          <w:marBottom w:val="0"/>
          <w:divBdr>
            <w:top w:val="none" w:sz="0" w:space="0" w:color="auto"/>
            <w:left w:val="none" w:sz="0" w:space="0" w:color="auto"/>
            <w:bottom w:val="none" w:sz="0" w:space="0" w:color="auto"/>
            <w:right w:val="none" w:sz="0" w:space="0" w:color="auto"/>
          </w:divBdr>
        </w:div>
        <w:div w:id="1586106801">
          <w:marLeft w:val="432"/>
          <w:marRight w:val="0"/>
          <w:marTop w:val="360"/>
          <w:marBottom w:val="0"/>
          <w:divBdr>
            <w:top w:val="none" w:sz="0" w:space="0" w:color="auto"/>
            <w:left w:val="none" w:sz="0" w:space="0" w:color="auto"/>
            <w:bottom w:val="none" w:sz="0" w:space="0" w:color="auto"/>
            <w:right w:val="none" w:sz="0" w:space="0" w:color="auto"/>
          </w:divBdr>
        </w:div>
        <w:div w:id="1704863429">
          <w:marLeft w:val="432"/>
          <w:marRight w:val="0"/>
          <w:marTop w:val="360"/>
          <w:marBottom w:val="0"/>
          <w:divBdr>
            <w:top w:val="none" w:sz="0" w:space="0" w:color="auto"/>
            <w:left w:val="none" w:sz="0" w:space="0" w:color="auto"/>
            <w:bottom w:val="none" w:sz="0" w:space="0" w:color="auto"/>
            <w:right w:val="none" w:sz="0" w:space="0" w:color="auto"/>
          </w:divBdr>
        </w:div>
        <w:div w:id="2059741220">
          <w:marLeft w:val="936"/>
          <w:marRight w:val="0"/>
          <w:marTop w:val="200"/>
          <w:marBottom w:val="0"/>
          <w:divBdr>
            <w:top w:val="none" w:sz="0" w:space="0" w:color="auto"/>
            <w:left w:val="none" w:sz="0" w:space="0" w:color="auto"/>
            <w:bottom w:val="none" w:sz="0" w:space="0" w:color="auto"/>
            <w:right w:val="none" w:sz="0" w:space="0" w:color="auto"/>
          </w:divBdr>
        </w:div>
      </w:divsChild>
    </w:div>
    <w:div w:id="2108885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HITA\AppData\Roaming\Microsoft\Templates\Student%20report%20with%20cover%20photo(2).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Cer16</b:Tag>
    <b:SourceType>InternetSite</b:SourceType>
    <b:Guid>{11E7A5FA-0622-40F5-95BF-30E19B487020}</b:Guid>
    <b:Title>HomePregnancyBaby namesHow to name your baby...without the stress!</b:Title>
    <b:Year>2016</b:Year>
    <b:Author>
      <b:Author>
        <b:NameList>
          <b:Person>
            <b:Last>Marsh</b:Last>
            <b:First>Ceri</b:First>
          </b:Person>
        </b:NameList>
      </b:Author>
    </b:Author>
    <b:InternetSiteTitle>Today's Parent</b:InternetSiteTitle>
    <b:Month>January</b:Month>
    <b:Day>05</b:Day>
    <b:URL>http://www.todaysparent.com/pregnancy/baby-names/how-to-name-your-baby-without-the-stress/</b:URL>
    <b:RefOrder>1</b:RefOrder>
  </b:Source>
  <b:Source>
    <b:Tag>Soc16</b:Tag>
    <b:SourceType>InternetSite</b:SourceType>
    <b:Guid>{ADAF0F1C-3B7F-406A-8B5E-57028D159E8E}</b:Guid>
    <b:Author>
      <b:Author>
        <b:NameList>
          <b:Person>
            <b:Last>Administration</b:Last>
            <b:First>Social</b:First>
            <b:Middle>Security</b:Middle>
          </b:Person>
        </b:NameList>
      </b:Author>
    </b:Author>
    <b:Title>Baby Names from Social Security Card Applications-National Level Data</b:Title>
    <b:InternetSiteTitle>DATA.GOV </b:InternetSiteTitle>
    <b:Year>2016</b:Year>
    <b:Month>September</b:Month>
    <b:Day>28</b:Day>
    <b:URL>https://catalog.data.gov/dataset/baby-names-from-social-security-card-applications-national-level-data</b:URL>
    <b:RefOrder>2</b:RefOrder>
  </b:Source>
  <b:Source>
    <b:Tag>Kag16</b:Tag>
    <b:SourceType>InternetSite</b:SourceType>
    <b:Guid>{541204A4-5865-4C58-8DAC-1BEA5E04268E}</b:Guid>
    <b:Author>
      <b:Author>
        <b:NameList>
          <b:Person>
            <b:Last>Kaggle</b:Last>
          </b:Person>
        </b:NameList>
      </b:Author>
    </b:Author>
    <b:Title>US Baby Names</b:Title>
    <b:InternetSiteTitle>Kaggle</b:InternetSiteTitle>
    <b:Year>2016</b:Year>
    <b:Month>September</b:Month>
    <b:Day>01</b:Day>
    <b:URL>https://www.kaggle.com/kaggle/us-baby-names</b:URL>
    <b:RefOrder>3</b:RefOrder>
  </b:Source>
</b:Sources>
</file>

<file path=customXml/itemProps1.xml><?xml version="1.0" encoding="utf-8"?>
<ds:datastoreItem xmlns:ds="http://schemas.openxmlformats.org/officeDocument/2006/customXml" ds:itemID="{1DFB0EB8-0CD9-4AE8-9E03-F2DE39A275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photo(2).dotx</Template>
  <TotalTime>671</TotalTime>
  <Pages>1</Pages>
  <Words>1388</Words>
  <Characters>7913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ROHITA</dc:creator>
  <cp:keywords/>
  <dc:description/>
  <cp:lastModifiedBy>Rohita Tikoo</cp:lastModifiedBy>
  <cp:revision>14</cp:revision>
  <cp:lastPrinted>2016-10-19T22:25:00Z</cp:lastPrinted>
  <dcterms:created xsi:type="dcterms:W3CDTF">2016-10-18T20:03:00Z</dcterms:created>
  <dcterms:modified xsi:type="dcterms:W3CDTF">2016-10-19T22:26:00Z</dcterms:modified>
</cp:coreProperties>
</file>